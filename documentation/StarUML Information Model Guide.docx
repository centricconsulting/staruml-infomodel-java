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9572891"/>
        <w:docPartObj>
          <w:docPartGallery w:val="Cover Pages"/>
          <w:docPartUnique/>
        </w:docPartObj>
      </w:sdtPr>
      <w:sdtEndPr/>
      <w:sdtContent>
        <w:p w14:paraId="0F5114DF" w14:textId="77777777" w:rsidR="00C01C64" w:rsidRDefault="00C01C64" w:rsidP="00F612BD">
          <w:pPr>
            <w:ind w:right="2520"/>
          </w:pPr>
        </w:p>
        <w:p w14:paraId="349A572D" w14:textId="35E3B12F" w:rsidR="00C01C64" w:rsidRPr="00F62652" w:rsidRDefault="00C01C64" w:rsidP="00F26BF1">
          <w:pPr>
            <w:ind w:right="2970"/>
            <w:jc w:val="left"/>
            <w:rPr>
              <w:rStyle w:val="SubtitleChar"/>
              <w:rFonts w:asciiTheme="minorHAnsi" w:hAnsiTheme="minorHAnsi"/>
            </w:rPr>
          </w:pPr>
          <w:r>
            <w:rPr>
              <w:noProof/>
            </w:rPr>
            <w:drawing>
              <wp:anchor distT="0" distB="0" distL="114300" distR="114300" simplePos="0" relativeHeight="251660287" behindDoc="0" locked="0" layoutInCell="1" allowOverlap="1" wp14:anchorId="06B761DE" wp14:editId="443246BC">
                <wp:simplePos x="0" y="0"/>
                <wp:positionH relativeFrom="column">
                  <wp:posOffset>4519333</wp:posOffset>
                </wp:positionH>
                <wp:positionV relativeFrom="page">
                  <wp:posOffset>309766</wp:posOffset>
                </wp:positionV>
                <wp:extent cx="1981200" cy="641350"/>
                <wp:effectExtent l="0" t="0" r="0" b="0"/>
                <wp:wrapNone/>
                <wp:docPr id="9" name="Picture 9" descr="C:\Users\jeff.kanel\Temporary\Print Use (JPEG) Centric In Balance Logo - Purpl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jeff.kanel\Temporary\Print Use (JPEG) Centric In Balance Logo - Purpl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clrChange>
                            <a:clrFrom>
                              <a:srgbClr val="37254C"/>
                            </a:clrFrom>
                            <a:clrTo>
                              <a:srgbClr val="37254C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3" behindDoc="1" locked="0" layoutInCell="1" allowOverlap="1" wp14:anchorId="57D06B68" wp14:editId="71B5537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772400" cy="2743200"/>
                    <wp:effectExtent l="0" t="0" r="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27432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3FF91C" w14:textId="77777777" w:rsidR="00031B5F" w:rsidRPr="005C5F7D" w:rsidRDefault="00031B5F" w:rsidP="00152244">
                                <w:pPr>
                                  <w:pStyle w:val="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D06B68" id="Rectangle 3" o:spid="_x0000_s1026" style="position:absolute;margin-left:0;margin-top:0;width:612pt;height:3in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" fillcolor="#002060" stroked="f" strokeweight="1pt">
                    <v:textbox>
                      <w:txbxContent>
                        <w:p w14:paraId="0D3FF91C" w14:textId="77777777" w:rsidR="00031B5F" w:rsidRPr="005C5F7D" w:rsidRDefault="00031B5F" w:rsidP="00152244">
                          <w:pPr>
                            <w:pStyle w:val="Title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A4457B9" w14:textId="490BA4A0" w:rsidR="005C5F7D" w:rsidRPr="00F612BD" w:rsidRDefault="006A30B2" w:rsidP="00F26BF1">
          <w:pPr>
            <w:pStyle w:val="Title"/>
            <w:ind w:right="0"/>
            <w:jc w:val="left"/>
            <w:rPr>
              <w:rStyle w:val="Heading1Char"/>
            </w:rPr>
          </w:pPr>
          <w:sdt>
            <w:sdtPr>
              <w:rPr>
                <w:b/>
                <w:color w:val="BF8F00" w:themeColor="accent4" w:themeShade="BF"/>
                <w:spacing w:val="10"/>
                <w:szCs w:val="72"/>
              </w:rPr>
              <w:alias w:val="Title"/>
              <w:tag w:val=""/>
              <w:id w:val="72010924"/>
              <w:placeholder>
                <w:docPart w:val="FEBD2618A1CB4ABF9026E7D98458B7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b w:val="0"/>
                <w:color w:val="D9D9D9" w:themeColor="background1" w:themeShade="D9"/>
                <w:spacing w:val="-10"/>
                <w:szCs w:val="56"/>
              </w:rPr>
            </w:sdtEndPr>
            <w:sdtContent>
              <w:proofErr w:type="spellStart"/>
              <w:r w:rsidR="00E84363">
                <w:rPr>
                  <w:b/>
                  <w:color w:val="BF8F00" w:themeColor="accent4" w:themeShade="BF"/>
                  <w:spacing w:val="10"/>
                  <w:szCs w:val="72"/>
                </w:rPr>
                <w:t>StarUML</w:t>
              </w:r>
              <w:proofErr w:type="spellEnd"/>
              <w:r w:rsidR="00E84363">
                <w:rPr>
                  <w:b/>
                  <w:color w:val="BF8F00" w:themeColor="accent4" w:themeShade="BF"/>
                  <w:spacing w:val="10"/>
                  <w:szCs w:val="72"/>
                </w:rPr>
                <w:t xml:space="preserve"> Information Model Guide 1.0</w:t>
              </w:r>
            </w:sdtContent>
          </w:sdt>
        </w:p>
        <w:p w14:paraId="5AE64905" w14:textId="77777777" w:rsidR="00EC7951" w:rsidRDefault="00EC7951" w:rsidP="00523CA3"/>
        <w:p w14:paraId="4F8C2579" w14:textId="77777777" w:rsidR="005C5F7D" w:rsidRDefault="005C5F7D" w:rsidP="00523CA3"/>
        <w:p w14:paraId="4E8678EF" w14:textId="77777777" w:rsidR="005C5F7D" w:rsidRPr="005C5F7D" w:rsidRDefault="005151ED" w:rsidP="00523C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1" behindDoc="0" locked="0" layoutInCell="1" allowOverlap="1" wp14:anchorId="18985DD2" wp14:editId="28540C98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2743200</wp:posOffset>
                    </wp:positionV>
                    <wp:extent cx="7772400" cy="2743200"/>
                    <wp:effectExtent l="0" t="0" r="0" b="0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274320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t="-33333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CAB4065" id="Rectangle 12" o:spid="_x0000_s1026" style="position:absolute;margin-left:0;margin-top:3in;width:612pt;height:3in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" stroked="f" strokeweight="1pt">
                    <v:fill r:id="rId10" o:title="" recolor="t" rotate="t" type="frame"/>
                    <w10:wrap anchorx="page" anchory="page"/>
                  </v:rect>
                </w:pict>
              </mc:Fallback>
            </mc:AlternateContent>
          </w:r>
        </w:p>
        <w:p w14:paraId="17DA4AD5" w14:textId="77777777" w:rsidR="005C5F7D" w:rsidRDefault="005C5F7D" w:rsidP="00523CA3"/>
        <w:p w14:paraId="2C759756" w14:textId="77777777" w:rsidR="005151ED" w:rsidRDefault="005151ED" w:rsidP="00523CA3"/>
        <w:p w14:paraId="363B7C6F" w14:textId="77777777" w:rsidR="005C5F7D" w:rsidRDefault="005C5F7D" w:rsidP="00523CA3">
          <w:r>
            <w:tab/>
          </w:r>
        </w:p>
        <w:p w14:paraId="23217F06" w14:textId="77777777" w:rsidR="00A60ECD" w:rsidRPr="001F3460" w:rsidRDefault="00A60ECD" w:rsidP="00523CA3">
          <w:pPr>
            <w:rPr>
              <w:b/>
            </w:rPr>
          </w:pPr>
        </w:p>
        <w:p w14:paraId="5712D4B5" w14:textId="77777777" w:rsidR="00A60ECD" w:rsidRPr="00A60ECD" w:rsidRDefault="00A60ECD" w:rsidP="00523CA3"/>
        <w:p w14:paraId="08770131" w14:textId="77777777" w:rsidR="00A60ECD" w:rsidRPr="00A60ECD" w:rsidRDefault="00A60ECD" w:rsidP="00523CA3"/>
        <w:p w14:paraId="58757BAF" w14:textId="77777777" w:rsidR="00A60ECD" w:rsidRPr="00A60ECD" w:rsidRDefault="00A60ECD" w:rsidP="00523CA3"/>
        <w:p w14:paraId="2E16BBF9" w14:textId="77777777" w:rsidR="00152244" w:rsidRDefault="006A30B2" w:rsidP="00152244"/>
      </w:sdtContent>
    </w:sdt>
    <w:p w14:paraId="3935F94D" w14:textId="77777777" w:rsidR="00E0737C" w:rsidRDefault="00E0737C" w:rsidP="00152244"/>
    <w:p w14:paraId="66A9E180" w14:textId="305DFDEF" w:rsidR="00C327A8" w:rsidRPr="00C327A8" w:rsidRDefault="00285A98" w:rsidP="00C327A8">
      <w:pPr>
        <w:pStyle w:val="ExecutiveSummary"/>
        <w:keepNext/>
        <w:framePr w:dropCap="drop" w:lines="3" w:hSpace="288" w:wrap="around" w:vAnchor="text" w:hAnchor="text"/>
        <w:spacing w:before="80" w:after="0" w:line="1318" w:lineRule="exact"/>
        <w:ind w:right="0"/>
        <w:textAlignment w:val="baseline"/>
        <w:rPr>
          <w:position w:val="-16"/>
          <w:sz w:val="177"/>
        </w:rPr>
      </w:pPr>
      <w:r>
        <w:rPr>
          <w:position w:val="-16"/>
          <w:sz w:val="177"/>
        </w:rPr>
        <w:t>I</w:t>
      </w:r>
    </w:p>
    <w:p w14:paraId="1E3CE63C" w14:textId="5C026417" w:rsidR="0089117C" w:rsidRDefault="00285A98" w:rsidP="00F612BD">
      <w:pPr>
        <w:pStyle w:val="ExecutiveSummary"/>
      </w:pPr>
      <w:r>
        <w:t xml:space="preserve">nformation models can be automatically generated from </w:t>
      </w:r>
      <w:proofErr w:type="spellStart"/>
      <w:r>
        <w:t>StarUML</w:t>
      </w:r>
      <w:proofErr w:type="spellEnd"/>
      <w:r>
        <w:t xml:space="preserve"> through extensions developed by Centric Consulting.   This document describe elements that may be used in construction of an Information Model</w:t>
      </w:r>
      <w:r w:rsidR="0089117C">
        <w:br w:type="page"/>
      </w:r>
    </w:p>
    <w:sdt>
      <w:sdtPr>
        <w:rPr>
          <w:rFonts w:eastAsiaTheme="minorHAnsi" w:cstheme="minorBidi"/>
          <w:color w:val="000000" w:themeColor="text1"/>
          <w:spacing w:val="10"/>
          <w:sz w:val="32"/>
          <w:szCs w:val="22"/>
          <w14:textFill>
            <w14:solidFill>
              <w14:schemeClr w14:val="tx1">
                <w14:lumMod w14:val="75000"/>
                <w14:lumOff w14:val="25000"/>
                <w14:lumMod w14:val="75000"/>
              </w14:schemeClr>
            </w14:solidFill>
          </w14:textFill>
        </w:rPr>
        <w:id w:val="4627250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21595381" w14:textId="77777777" w:rsidR="006A0A6A" w:rsidRPr="000259D6" w:rsidRDefault="006A0A6A" w:rsidP="000259D6">
          <w:pPr>
            <w:pStyle w:val="TOCHeading"/>
          </w:pPr>
          <w:r w:rsidRPr="000259D6">
            <w:t>Table of Contents</w:t>
          </w:r>
        </w:p>
        <w:p w14:paraId="728FFF48" w14:textId="23D4C481" w:rsidR="007F3C6E" w:rsidRDefault="008961F1">
          <w:pPr>
            <w:pStyle w:val="TOC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</w:rPr>
          </w:pPr>
          <w:r>
            <w:fldChar w:fldCharType="begin"/>
          </w:r>
          <w:r>
            <w:instrText xml:space="preserve"> TOC \h \z \u \t "Heading 1,2,Heading 2,3,Section,1" </w:instrText>
          </w:r>
          <w:r>
            <w:fldChar w:fldCharType="separate"/>
          </w:r>
          <w:hyperlink w:anchor="_Toc515445243" w:history="1">
            <w:r w:rsidR="007F3C6E" w:rsidRPr="00056190">
              <w:rPr>
                <w:rStyle w:val="Hyperlink"/>
              </w:rPr>
              <w:t>Introduction</w:t>
            </w:r>
            <w:r w:rsidR="007F3C6E">
              <w:rPr>
                <w:webHidden/>
              </w:rPr>
              <w:tab/>
            </w:r>
            <w:r w:rsidR="007F3C6E">
              <w:rPr>
                <w:webHidden/>
              </w:rPr>
              <w:fldChar w:fldCharType="begin"/>
            </w:r>
            <w:r w:rsidR="007F3C6E">
              <w:rPr>
                <w:webHidden/>
              </w:rPr>
              <w:instrText xml:space="preserve"> PAGEREF _Toc515445243 \h </w:instrText>
            </w:r>
            <w:r w:rsidR="007F3C6E">
              <w:rPr>
                <w:webHidden/>
              </w:rPr>
            </w:r>
            <w:r w:rsidR="007F3C6E">
              <w:rPr>
                <w:webHidden/>
              </w:rPr>
              <w:fldChar w:fldCharType="separate"/>
            </w:r>
            <w:r w:rsidR="007F3C6E">
              <w:rPr>
                <w:webHidden/>
              </w:rPr>
              <w:t>2</w:t>
            </w:r>
            <w:r w:rsidR="007F3C6E">
              <w:rPr>
                <w:webHidden/>
              </w:rPr>
              <w:fldChar w:fldCharType="end"/>
            </w:r>
          </w:hyperlink>
        </w:p>
        <w:p w14:paraId="194158C2" w14:textId="2FB0661B" w:rsidR="007F3C6E" w:rsidRDefault="007F3C6E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515445244" w:history="1">
            <w:r w:rsidRPr="00056190">
              <w:rPr>
                <w:rStyle w:val="Hyperlink"/>
              </w:rPr>
              <w:t>StarUML Extension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_Toc515445244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AF6B7A8" w14:textId="49D04409" w:rsidR="007F3C6E" w:rsidRDefault="007F3C6E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515445245" w:history="1">
            <w:r w:rsidRPr="00056190">
              <w:rPr>
                <w:rStyle w:val="Hyperlink"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_Toc515445245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F0962D" w14:textId="45E15402" w:rsidR="007F3C6E" w:rsidRDefault="007F3C6E">
          <w:pPr>
            <w:pStyle w:val="TOC2"/>
            <w:rPr>
              <w:rFonts w:asciiTheme="minorHAnsi" w:eastAsiaTheme="minorEastAsia" w:hAnsiTheme="minorHAnsi"/>
              <w:color w:val="auto"/>
              <w:spacing w:val="0"/>
              <w:sz w:val="22"/>
            </w:rPr>
          </w:pPr>
          <w:hyperlink w:anchor="_Toc515445246" w:history="1">
            <w:r w:rsidRPr="00056190">
              <w:rPr>
                <w:rStyle w:val="Hyperlink"/>
              </w:rPr>
              <w:t>Xml Transformation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_Toc515445246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BE16C9" w14:textId="77D2486E" w:rsidR="007F3C6E" w:rsidRDefault="007F3C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515445247" w:history="1">
            <w:r w:rsidRPr="00056190">
              <w:rPr>
                <w:rStyle w:val="Hyperlink"/>
                <w:noProof/>
              </w:rPr>
              <w:t>Xml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0013" w14:textId="735CD67D" w:rsidR="007F3C6E" w:rsidRDefault="007F3C6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</w:rPr>
          </w:pPr>
          <w:hyperlink w:anchor="_Toc515445248" w:history="1">
            <w:r w:rsidRPr="00056190">
              <w:rPr>
                <w:rStyle w:val="Hyperlink"/>
                <w:noProof/>
              </w:rPr>
              <w:t>StarUML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2CCA" w14:textId="09D60524" w:rsidR="006A0A6A" w:rsidRPr="000845E0" w:rsidRDefault="008961F1" w:rsidP="00A773AA">
          <w:pPr>
            <w:tabs>
              <w:tab w:val="left" w:pos="8377"/>
            </w:tabs>
            <w:rPr>
              <w:sz w:val="32"/>
            </w:rPr>
          </w:pPr>
          <w:r>
            <w:rPr>
              <w:b/>
              <w:noProof/>
            </w:rPr>
            <w:fldChar w:fldCharType="end"/>
          </w:r>
          <w:r w:rsidR="00A773AA">
            <w:rPr>
              <w:b/>
              <w:noProof/>
            </w:rPr>
            <w:tab/>
          </w:r>
        </w:p>
      </w:sdtContent>
    </w:sdt>
    <w:p w14:paraId="57D9F3A9" w14:textId="77777777" w:rsidR="00A01865" w:rsidRDefault="00A01865">
      <w:pPr>
        <w:spacing w:line="259" w:lineRule="auto"/>
        <w:jc w:val="left"/>
        <w:rPr>
          <w:rFonts w:eastAsiaTheme="majorEastAsia" w:cstheme="majorBidi"/>
          <w:b/>
          <w:color w:val="BF8F00" w:themeColor="accent4" w:themeShade="BF"/>
          <w:sz w:val="72"/>
          <w:szCs w:val="72"/>
        </w:rPr>
      </w:pPr>
      <w:r>
        <w:br w:type="page"/>
      </w:r>
      <w:bookmarkStart w:id="0" w:name="_GoBack"/>
      <w:bookmarkEnd w:id="0"/>
    </w:p>
    <w:p w14:paraId="5F656FA9" w14:textId="77777777" w:rsidR="00485107" w:rsidRPr="008961F1" w:rsidRDefault="006D6805" w:rsidP="008961F1">
      <w:pPr>
        <w:pStyle w:val="Section"/>
      </w:pPr>
      <w:bookmarkStart w:id="1" w:name="_Toc515445243"/>
      <w:r>
        <w:lastRenderedPageBreak/>
        <w:t>Introduction</w:t>
      </w:r>
      <w:bookmarkEnd w:id="1"/>
    </w:p>
    <w:p w14:paraId="18CA9B57" w14:textId="3675E000" w:rsidR="0009652C" w:rsidRDefault="0009652C" w:rsidP="0009652C">
      <w:pPr>
        <w:pStyle w:val="Heading1"/>
      </w:pPr>
      <w:bookmarkStart w:id="2" w:name="_Toc515445244"/>
      <w:proofErr w:type="spellStart"/>
      <w:r>
        <w:t>StarUML</w:t>
      </w:r>
      <w:proofErr w:type="spellEnd"/>
      <w:r>
        <w:t xml:space="preserve"> Extension</w:t>
      </w:r>
      <w:bookmarkEnd w:id="2"/>
    </w:p>
    <w:p w14:paraId="214BE39E" w14:textId="64F8D5F1" w:rsidR="0009652C" w:rsidRDefault="0009652C" w:rsidP="0009652C">
      <w:r>
        <w:t xml:space="preserve">The </w:t>
      </w:r>
      <w:proofErr w:type="spellStart"/>
      <w:r>
        <w:t>StarUML</w:t>
      </w:r>
      <w:proofErr w:type="spellEnd"/>
      <w:r>
        <w:t xml:space="preserve"> extension is currently housed in GitHub.   Paste the following URL into the </w:t>
      </w:r>
      <w:proofErr w:type="spellStart"/>
      <w:r>
        <w:t>StarUML</w:t>
      </w:r>
      <w:proofErr w:type="spellEnd"/>
      <w:r>
        <w:t xml:space="preserve"> extension manager:</w:t>
      </w:r>
    </w:p>
    <w:p w14:paraId="393461D5" w14:textId="01481E76" w:rsidR="0009652C" w:rsidRDefault="006A30B2" w:rsidP="0009652C">
      <w:pPr>
        <w:pStyle w:val="CodeBlock"/>
        <w:framePr w:wrap="notBeside"/>
      </w:pPr>
      <w:hyperlink r:id="rId11" w:history="1">
        <w:r w:rsidR="0009652C" w:rsidRPr="0029085F">
          <w:rPr>
            <w:rStyle w:val="Hyperlink"/>
          </w:rPr>
          <w:t>https://github.com/jkanel/staruml-infomodel</w:t>
        </w:r>
      </w:hyperlink>
    </w:p>
    <w:p w14:paraId="5FC7AA89" w14:textId="67983E1D" w:rsidR="0009652C" w:rsidRDefault="0009652C" w:rsidP="0009652C"/>
    <w:p w14:paraId="5693C064" w14:textId="7422CC8D" w:rsidR="0009652C" w:rsidRPr="0009652C" w:rsidRDefault="0009652C" w:rsidP="0009652C">
      <w:r>
        <w:t>This will automatically install the extension, making several menu items available under the “Export” menu.</w:t>
      </w:r>
    </w:p>
    <w:p w14:paraId="33FEDC78" w14:textId="461E4670" w:rsidR="0009652C" w:rsidRDefault="00B97242" w:rsidP="0009652C">
      <w:pPr>
        <w:pStyle w:val="Heading1"/>
      </w:pPr>
      <w:bookmarkStart w:id="3" w:name="_Toc515445245"/>
      <w:r>
        <w:t>Software</w:t>
      </w:r>
      <w:bookmarkEnd w:id="3"/>
    </w:p>
    <w:p w14:paraId="52052231" w14:textId="4A11DE82" w:rsidR="0009652C" w:rsidRDefault="0009652C" w:rsidP="0009652C">
      <w:r>
        <w:t>The extension is implemented using several technologies.</w:t>
      </w:r>
    </w:p>
    <w:p w14:paraId="2A91FE5D" w14:textId="5FACB24D" w:rsidR="0009652C" w:rsidRDefault="0009652C" w:rsidP="0009652C">
      <w:pPr>
        <w:pStyle w:val="ListParagraph"/>
        <w:numPr>
          <w:ilvl w:val="0"/>
          <w:numId w:val="39"/>
        </w:numPr>
      </w:pPr>
      <w:r>
        <w:t xml:space="preserve">Node.js – Consists of </w:t>
      </w:r>
      <w:r w:rsidRPr="0009652C">
        <w:rPr>
          <w:rStyle w:val="CodeChar"/>
        </w:rPr>
        <w:t>Main.js</w:t>
      </w:r>
      <w:r>
        <w:t xml:space="preserve"> and </w:t>
      </w:r>
      <w:r w:rsidRPr="0009652C">
        <w:rPr>
          <w:rStyle w:val="CodeChar"/>
        </w:rPr>
        <w:t>InfoModelExport.js</w:t>
      </w:r>
      <w:r>
        <w:t xml:space="preserve"> files.</w:t>
      </w:r>
      <w:r w:rsidR="00B97242">
        <w:t xml:space="preserve">  These are used to setup extract files / folders and execute the java application.</w:t>
      </w:r>
      <w:r w:rsidR="00B97242">
        <w:br/>
      </w:r>
    </w:p>
    <w:p w14:paraId="1B90A77E" w14:textId="253AC43C" w:rsidR="0009652C" w:rsidRDefault="0009652C" w:rsidP="0009652C">
      <w:pPr>
        <w:pStyle w:val="ListParagraph"/>
        <w:numPr>
          <w:ilvl w:val="0"/>
          <w:numId w:val="39"/>
        </w:numPr>
      </w:pPr>
      <w:r>
        <w:t xml:space="preserve">Java – </w:t>
      </w:r>
      <w:r w:rsidRPr="0009652C">
        <w:rPr>
          <w:rStyle w:val="CodeChar"/>
        </w:rPr>
        <w:t>com.centric.infomodel.jar</w:t>
      </w:r>
      <w:r>
        <w:t xml:space="preserve"> file converts the </w:t>
      </w:r>
      <w:proofErr w:type="spellStart"/>
      <w:r>
        <w:t>StarUML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to an Xml file and executes an Xml transformation.</w:t>
      </w:r>
      <w:r w:rsidR="00B97242">
        <w:br/>
      </w:r>
    </w:p>
    <w:p w14:paraId="17BF8452" w14:textId="371EE555" w:rsidR="0009652C" w:rsidRDefault="0009652C" w:rsidP="0009652C">
      <w:pPr>
        <w:pStyle w:val="ListParagraph"/>
        <w:numPr>
          <w:ilvl w:val="0"/>
          <w:numId w:val="39"/>
        </w:numPr>
      </w:pPr>
      <w:proofErr w:type="spellStart"/>
      <w:r>
        <w:t>Xslt</w:t>
      </w:r>
      <w:proofErr w:type="spellEnd"/>
      <w:r>
        <w:t xml:space="preserve"> – </w:t>
      </w:r>
      <w:proofErr w:type="spellStart"/>
      <w:r w:rsidRPr="0009652C">
        <w:rPr>
          <w:rStyle w:val="CodeChar"/>
        </w:rPr>
        <w:t>centric.infolibrary.xslt</w:t>
      </w:r>
      <w:proofErr w:type="spellEnd"/>
      <w:r>
        <w:t xml:space="preserve"> and </w:t>
      </w:r>
      <w:proofErr w:type="spellStart"/>
      <w:r w:rsidRPr="0009652C">
        <w:rPr>
          <w:rStyle w:val="CodeChar"/>
        </w:rPr>
        <w:t>centric.infomodel.xslt</w:t>
      </w:r>
      <w:proofErr w:type="spellEnd"/>
      <w:r>
        <w:t xml:space="preserve"> generate resulting text and html files, respectively.</w:t>
      </w:r>
    </w:p>
    <w:p w14:paraId="3750B6EF" w14:textId="1471EB5E" w:rsidR="00B97242" w:rsidRDefault="00B97242" w:rsidP="00B97242">
      <w:r>
        <w:t>The java project is maintained in the following GitHub repository:</w:t>
      </w:r>
    </w:p>
    <w:p w14:paraId="715F2327" w14:textId="498CFC07" w:rsidR="00B97242" w:rsidRDefault="00B97242" w:rsidP="00B97242">
      <w:pPr>
        <w:pStyle w:val="Code"/>
        <w:ind w:left="720"/>
      </w:pPr>
      <w:r w:rsidRPr="00B97242">
        <w:t>https://github.com/jkanel/staruml-infomodel-java</w:t>
      </w:r>
    </w:p>
    <w:p w14:paraId="15405635" w14:textId="4D51A823" w:rsidR="00B97242" w:rsidRDefault="00B97242" w:rsidP="00B97242">
      <w:r>
        <w:t xml:space="preserve">The extension, Node.js and </w:t>
      </w:r>
      <w:proofErr w:type="spellStart"/>
      <w:r>
        <w:t>Xslt</w:t>
      </w:r>
      <w:proofErr w:type="spellEnd"/>
      <w:r>
        <w:t xml:space="preserve"> files are maintained in the following GitHub repository:</w:t>
      </w:r>
    </w:p>
    <w:p w14:paraId="32021722" w14:textId="554BE873" w:rsidR="00B97242" w:rsidRDefault="00B97242" w:rsidP="00B97242">
      <w:pPr>
        <w:pStyle w:val="Code"/>
        <w:ind w:left="720"/>
      </w:pPr>
      <w:r w:rsidRPr="00B97242">
        <w:t>https://github.com/jkanel/staruml-infomodel</w:t>
      </w:r>
    </w:p>
    <w:p w14:paraId="51799B5B" w14:textId="41B6E562" w:rsidR="00BA49A7" w:rsidRDefault="00285A98" w:rsidP="00BA49A7">
      <w:pPr>
        <w:pStyle w:val="Heading1"/>
      </w:pPr>
      <w:bookmarkStart w:id="4" w:name="_Toc515445246"/>
      <w:r>
        <w:lastRenderedPageBreak/>
        <w:t>Xml Transformation</w:t>
      </w:r>
      <w:bookmarkEnd w:id="4"/>
    </w:p>
    <w:p w14:paraId="65C6D4E6" w14:textId="18C7407D" w:rsidR="00285A98" w:rsidRDefault="00285A98" w:rsidP="00285A98">
      <w:pPr>
        <w:pStyle w:val="Heading2"/>
      </w:pPr>
      <w:bookmarkStart w:id="5" w:name="_Toc515445247"/>
      <w:r>
        <w:t>Xml Elements</w:t>
      </w:r>
      <w:bookmarkEnd w:id="5"/>
    </w:p>
    <w:p w14:paraId="2F01BD0C" w14:textId="2B8400E2" w:rsidR="0009652C" w:rsidRPr="0009652C" w:rsidRDefault="0009652C" w:rsidP="0009652C">
      <w:r>
        <w:t xml:space="preserve">The </w:t>
      </w:r>
      <w:r w:rsidR="00B42630">
        <w:t xml:space="preserve">following Information Model Xml elements are generated from </w:t>
      </w:r>
      <w:proofErr w:type="spellStart"/>
      <w:r w:rsidR="00B42630">
        <w:t>StarUML</w:t>
      </w:r>
      <w:proofErr w:type="spellEnd"/>
      <w:r w:rsidR="00B42630">
        <w:t>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97"/>
        <w:gridCol w:w="2119"/>
        <w:gridCol w:w="3027"/>
        <w:gridCol w:w="2317"/>
      </w:tblGrid>
      <w:tr w:rsidR="00275FDC" w:rsidRPr="00275FDC" w14:paraId="57E1CD63" w14:textId="1A98C87B" w:rsidTr="00275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62E6D511" w14:textId="37FB8A43" w:rsidR="00275FDC" w:rsidRPr="00275FDC" w:rsidRDefault="00275FDC" w:rsidP="00285A98">
            <w:pPr>
              <w:rPr>
                <w:sz w:val="22"/>
              </w:rPr>
            </w:pPr>
            <w:r w:rsidRPr="00275FDC">
              <w:rPr>
                <w:sz w:val="22"/>
              </w:rPr>
              <w:t>Element</w:t>
            </w:r>
          </w:p>
        </w:tc>
        <w:tc>
          <w:tcPr>
            <w:tcW w:w="2119" w:type="dxa"/>
          </w:tcPr>
          <w:p w14:paraId="4C88E4E9" w14:textId="28F15149" w:rsidR="00275FDC" w:rsidRPr="00275FDC" w:rsidRDefault="00275FDC" w:rsidP="0028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75FDC">
              <w:rPr>
                <w:sz w:val="22"/>
              </w:rPr>
              <w:t>Parent Element(s)</w:t>
            </w:r>
          </w:p>
        </w:tc>
        <w:tc>
          <w:tcPr>
            <w:tcW w:w="3027" w:type="dxa"/>
          </w:tcPr>
          <w:p w14:paraId="3AC2A286" w14:textId="2BE4506F" w:rsidR="00275FDC" w:rsidRPr="00275FDC" w:rsidRDefault="00275FDC" w:rsidP="0028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75FDC">
              <w:rPr>
                <w:sz w:val="22"/>
              </w:rPr>
              <w:t>Description</w:t>
            </w:r>
          </w:p>
        </w:tc>
        <w:tc>
          <w:tcPr>
            <w:tcW w:w="2317" w:type="dxa"/>
          </w:tcPr>
          <w:p w14:paraId="724FE3A2" w14:textId="47DE846A" w:rsidR="00275FDC" w:rsidRPr="00275FDC" w:rsidRDefault="00275FDC" w:rsidP="0028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75FDC">
              <w:rPr>
                <w:sz w:val="22"/>
              </w:rPr>
              <w:t>StarUML</w:t>
            </w:r>
            <w:proofErr w:type="spellEnd"/>
            <w:r w:rsidRPr="00275FDC">
              <w:rPr>
                <w:sz w:val="22"/>
              </w:rPr>
              <w:t xml:space="preserve"> Element</w:t>
            </w:r>
          </w:p>
        </w:tc>
      </w:tr>
      <w:tr w:rsidR="00275FDC" w:rsidRPr="00275FDC" w14:paraId="300B2BBF" w14:textId="7DDCAC98" w:rsidTr="0027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5FC6DE18" w14:textId="21CDC5EF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domain</w:t>
            </w:r>
          </w:p>
        </w:tc>
        <w:tc>
          <w:tcPr>
            <w:tcW w:w="2119" w:type="dxa"/>
          </w:tcPr>
          <w:p w14:paraId="6B4326A4" w14:textId="64F0C279" w:rsidR="00275FDC" w:rsidRPr="00C12EF3" w:rsidRDefault="00275FDC" w:rsidP="00275FD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(root)</w:t>
            </w:r>
          </w:p>
        </w:tc>
        <w:tc>
          <w:tcPr>
            <w:tcW w:w="3027" w:type="dxa"/>
          </w:tcPr>
          <w:p w14:paraId="0A2E5F50" w14:textId="7A9BD4C1" w:rsidR="00275FDC" w:rsidRPr="00275FDC" w:rsidRDefault="00C12EF3" w:rsidP="00C1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Grouping of related subjects, often corresponding to an industry.</w:t>
            </w:r>
          </w:p>
        </w:tc>
        <w:tc>
          <w:tcPr>
            <w:tcW w:w="2317" w:type="dxa"/>
          </w:tcPr>
          <w:p w14:paraId="15D62F0B" w14:textId="6E379B7D" w:rsidR="00275FDC" w:rsidRPr="00275FDC" w:rsidRDefault="00275FDC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</w:tr>
      <w:tr w:rsidR="00275FDC" w:rsidRPr="00275FDC" w14:paraId="1184CE09" w14:textId="54D77B28" w:rsidTr="00275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5D2272C" w14:textId="5F922B14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subject</w:t>
            </w:r>
          </w:p>
        </w:tc>
        <w:tc>
          <w:tcPr>
            <w:tcW w:w="2119" w:type="dxa"/>
          </w:tcPr>
          <w:p w14:paraId="1C6385E8" w14:textId="04A70CEF" w:rsidR="00275FDC" w:rsidRPr="00C12EF3" w:rsidRDefault="00275FDC" w:rsidP="00275FD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domain</w:t>
            </w:r>
          </w:p>
          <w:p w14:paraId="0A358C0B" w14:textId="368290AC" w:rsidR="00275FDC" w:rsidRPr="00C12EF3" w:rsidRDefault="00275FDC" w:rsidP="00275FD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subject</w:t>
            </w:r>
          </w:p>
        </w:tc>
        <w:tc>
          <w:tcPr>
            <w:tcW w:w="3027" w:type="dxa"/>
          </w:tcPr>
          <w:p w14:paraId="434A394B" w14:textId="7F1A861D" w:rsidR="00275FDC" w:rsidRPr="00275FDC" w:rsidRDefault="00C12EF3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Grouping of interacting entities.  Entities may span subjects.</w:t>
            </w:r>
          </w:p>
        </w:tc>
        <w:tc>
          <w:tcPr>
            <w:tcW w:w="2317" w:type="dxa"/>
          </w:tcPr>
          <w:p w14:paraId="522FE7F0" w14:textId="77777777" w:rsidR="00275FDC" w:rsidRDefault="00275FDC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Model</w:t>
            </w:r>
          </w:p>
          <w:p w14:paraId="699C9647" w14:textId="1819B674" w:rsidR="00275FDC" w:rsidRPr="00275FDC" w:rsidRDefault="00275FDC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Subsystem</w:t>
            </w:r>
          </w:p>
        </w:tc>
      </w:tr>
      <w:tr w:rsidR="00275FDC" w:rsidRPr="00275FDC" w14:paraId="29FE5EF3" w14:textId="373E1F73" w:rsidTr="0027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55FE3A11" w14:textId="5A4C3F7D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diagram</w:t>
            </w:r>
          </w:p>
        </w:tc>
        <w:tc>
          <w:tcPr>
            <w:tcW w:w="2119" w:type="dxa"/>
          </w:tcPr>
          <w:p w14:paraId="15067086" w14:textId="39CBD277" w:rsidR="00275FDC" w:rsidRPr="00C12EF3" w:rsidRDefault="00275FDC" w:rsidP="00275FD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subject</w:t>
            </w:r>
          </w:p>
        </w:tc>
        <w:tc>
          <w:tcPr>
            <w:tcW w:w="3027" w:type="dxa"/>
          </w:tcPr>
          <w:p w14:paraId="3317900F" w14:textId="1332F0D2" w:rsidR="00275FDC" w:rsidRPr="00275FDC" w:rsidRDefault="00C12EF3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Diagram of entities and enumerations.</w:t>
            </w:r>
          </w:p>
        </w:tc>
        <w:tc>
          <w:tcPr>
            <w:tcW w:w="2317" w:type="dxa"/>
          </w:tcPr>
          <w:p w14:paraId="654949B4" w14:textId="07052230" w:rsidR="00275FDC" w:rsidRPr="00275FDC" w:rsidRDefault="00275FDC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Diagram</w:t>
            </w:r>
          </w:p>
        </w:tc>
      </w:tr>
      <w:tr w:rsidR="00275FDC" w:rsidRPr="00275FDC" w14:paraId="26671471" w14:textId="479D70CE" w:rsidTr="00275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904176D" w14:textId="08D203F7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entity</w:t>
            </w:r>
          </w:p>
        </w:tc>
        <w:tc>
          <w:tcPr>
            <w:tcW w:w="2119" w:type="dxa"/>
          </w:tcPr>
          <w:p w14:paraId="2D039C6C" w14:textId="091EED84" w:rsidR="00275FDC" w:rsidRPr="00C12EF3" w:rsidRDefault="00275FDC" w:rsidP="00275FD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subject</w:t>
            </w:r>
          </w:p>
        </w:tc>
        <w:tc>
          <w:tcPr>
            <w:tcW w:w="3027" w:type="dxa"/>
          </w:tcPr>
          <w:p w14:paraId="7E949D64" w14:textId="0C5006F5" w:rsidR="00275FDC" w:rsidRPr="00275FDC" w:rsidRDefault="00C12EF3" w:rsidP="00C1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Concept described by attributes, having associated measures and constraints</w:t>
            </w:r>
          </w:p>
        </w:tc>
        <w:tc>
          <w:tcPr>
            <w:tcW w:w="2317" w:type="dxa"/>
          </w:tcPr>
          <w:p w14:paraId="7DFD76AF" w14:textId="608BC584" w:rsidR="00275FDC" w:rsidRPr="00275FDC" w:rsidRDefault="00275FDC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</w:tr>
      <w:tr w:rsidR="00C12EF3" w:rsidRPr="00275FDC" w14:paraId="044F12C5" w14:textId="77777777" w:rsidTr="0027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3E5F7FF9" w14:textId="16BF5BA7" w:rsidR="00C12EF3" w:rsidRPr="00275FDC" w:rsidRDefault="00C12EF3" w:rsidP="00275FDC">
            <w:pPr>
              <w:pStyle w:val="Code"/>
              <w:rPr>
                <w:sz w:val="22"/>
              </w:rPr>
            </w:pPr>
            <w:r>
              <w:rPr>
                <w:sz w:val="22"/>
              </w:rPr>
              <w:t>constraint</w:t>
            </w:r>
          </w:p>
        </w:tc>
        <w:tc>
          <w:tcPr>
            <w:tcW w:w="2119" w:type="dxa"/>
          </w:tcPr>
          <w:p w14:paraId="3D57AB89" w14:textId="77777777" w:rsidR="00C12EF3" w:rsidRDefault="00C12EF3" w:rsidP="00275FD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entity</w:t>
            </w:r>
          </w:p>
          <w:p w14:paraId="70BD54F0" w14:textId="3405766D" w:rsidR="00E71164" w:rsidRPr="00C12EF3" w:rsidRDefault="00E71164" w:rsidP="00275FD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attribute</w:t>
            </w:r>
            <w:r w:rsidR="00031B5F">
              <w:rPr>
                <w:b w:val="0"/>
                <w:sz w:val="22"/>
              </w:rPr>
              <w:br/>
            </w:r>
          </w:p>
        </w:tc>
        <w:tc>
          <w:tcPr>
            <w:tcW w:w="3027" w:type="dxa"/>
          </w:tcPr>
          <w:p w14:paraId="2A706117" w14:textId="0E282E41" w:rsidR="00C12EF3" w:rsidRPr="00275FDC" w:rsidRDefault="00834279" w:rsidP="0083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Limitations on an attribute or combination of attributes.</w:t>
            </w:r>
          </w:p>
        </w:tc>
        <w:tc>
          <w:tcPr>
            <w:tcW w:w="2317" w:type="dxa"/>
          </w:tcPr>
          <w:p w14:paraId="34498A65" w14:textId="50836675" w:rsidR="00C12EF3" w:rsidRDefault="00834279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Constraint</w:t>
            </w:r>
          </w:p>
        </w:tc>
      </w:tr>
      <w:tr w:rsidR="00275FDC" w:rsidRPr="00275FDC" w14:paraId="4529C4E1" w14:textId="7FBF0E55" w:rsidTr="00275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68C03E31" w14:textId="1618CFF1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attribute</w:t>
            </w:r>
          </w:p>
        </w:tc>
        <w:tc>
          <w:tcPr>
            <w:tcW w:w="2119" w:type="dxa"/>
          </w:tcPr>
          <w:p w14:paraId="321EDDDB" w14:textId="56BA3DF9" w:rsidR="00275FDC" w:rsidRPr="00C12EF3" w:rsidRDefault="00275FDC" w:rsidP="00275FD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entity</w:t>
            </w:r>
          </w:p>
        </w:tc>
        <w:tc>
          <w:tcPr>
            <w:tcW w:w="3027" w:type="dxa"/>
          </w:tcPr>
          <w:p w14:paraId="6531DE4B" w14:textId="2C016A47" w:rsidR="00275FDC" w:rsidRPr="00275FDC" w:rsidRDefault="00834279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Property of an entity.</w:t>
            </w:r>
          </w:p>
        </w:tc>
        <w:tc>
          <w:tcPr>
            <w:tcW w:w="2317" w:type="dxa"/>
          </w:tcPr>
          <w:p w14:paraId="5F95CF55" w14:textId="6305AE93" w:rsidR="00275FDC" w:rsidRPr="00275FDC" w:rsidRDefault="00275FDC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Attribute</w:t>
            </w:r>
          </w:p>
        </w:tc>
      </w:tr>
      <w:tr w:rsidR="00275FDC" w:rsidRPr="00275FDC" w14:paraId="089CF063" w14:textId="113FE4D8" w:rsidTr="0027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51A42A9" w14:textId="458F13BA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measure</w:t>
            </w:r>
          </w:p>
        </w:tc>
        <w:tc>
          <w:tcPr>
            <w:tcW w:w="2119" w:type="dxa"/>
          </w:tcPr>
          <w:p w14:paraId="7B7C2236" w14:textId="1D312DA4" w:rsidR="00275FDC" w:rsidRPr="00C12EF3" w:rsidRDefault="00275FDC" w:rsidP="00275FD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entity</w:t>
            </w:r>
          </w:p>
        </w:tc>
        <w:tc>
          <w:tcPr>
            <w:tcW w:w="3027" w:type="dxa"/>
          </w:tcPr>
          <w:p w14:paraId="64396322" w14:textId="734ABF66" w:rsidR="00275FDC" w:rsidRPr="00275FDC" w:rsidRDefault="00834279" w:rsidP="0083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Aggregation across or more entities </w:t>
            </w:r>
          </w:p>
        </w:tc>
        <w:tc>
          <w:tcPr>
            <w:tcW w:w="2317" w:type="dxa"/>
          </w:tcPr>
          <w:p w14:paraId="5B3AFAB3" w14:textId="5139DEB3" w:rsidR="00275FDC" w:rsidRPr="00275FDC" w:rsidRDefault="00275FDC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Operation</w:t>
            </w:r>
          </w:p>
        </w:tc>
      </w:tr>
      <w:tr w:rsidR="00275FDC" w:rsidRPr="00275FDC" w14:paraId="0C4067BE" w14:textId="00B082C4" w:rsidTr="00275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0D85310" w14:textId="51E1E892" w:rsidR="00275FDC" w:rsidRPr="00275FDC" w:rsidRDefault="00275FDC" w:rsidP="00275FDC">
            <w:pPr>
              <w:pStyle w:val="Code"/>
              <w:rPr>
                <w:sz w:val="22"/>
              </w:rPr>
            </w:pPr>
            <w:proofErr w:type="spellStart"/>
            <w:r>
              <w:rPr>
                <w:sz w:val="22"/>
              </w:rPr>
              <w:t>e</w:t>
            </w:r>
            <w:r w:rsidRPr="00275FDC">
              <w:rPr>
                <w:sz w:val="22"/>
              </w:rPr>
              <w:t>num</w:t>
            </w:r>
            <w:proofErr w:type="spellEnd"/>
          </w:p>
        </w:tc>
        <w:tc>
          <w:tcPr>
            <w:tcW w:w="2119" w:type="dxa"/>
          </w:tcPr>
          <w:p w14:paraId="25F75711" w14:textId="049AC11E" w:rsidR="00275FDC" w:rsidRPr="00C12EF3" w:rsidRDefault="00275FDC" w:rsidP="00275FD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subject</w:t>
            </w:r>
          </w:p>
        </w:tc>
        <w:tc>
          <w:tcPr>
            <w:tcW w:w="3027" w:type="dxa"/>
          </w:tcPr>
          <w:p w14:paraId="1CD4013E" w14:textId="4F590194" w:rsidR="00275FDC" w:rsidRPr="00275FDC" w:rsidRDefault="00275FDC" w:rsidP="00275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Collection of instances of an entity </w:t>
            </w:r>
          </w:p>
        </w:tc>
        <w:tc>
          <w:tcPr>
            <w:tcW w:w="2317" w:type="dxa"/>
          </w:tcPr>
          <w:p w14:paraId="0E955599" w14:textId="46F9DD53" w:rsidR="00275FDC" w:rsidRPr="00275FDC" w:rsidRDefault="00275FDC" w:rsidP="0028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Enumeration</w:t>
            </w:r>
          </w:p>
        </w:tc>
      </w:tr>
      <w:tr w:rsidR="00275FDC" w:rsidRPr="00275FDC" w14:paraId="1835F3F1" w14:textId="1201917F" w:rsidTr="0027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0DD4C02" w14:textId="2267301B" w:rsidR="00275FDC" w:rsidRPr="00275FDC" w:rsidRDefault="00275FDC" w:rsidP="00275FDC">
            <w:pPr>
              <w:pStyle w:val="Code"/>
              <w:rPr>
                <w:sz w:val="22"/>
              </w:rPr>
            </w:pPr>
            <w:r w:rsidRPr="00275FDC">
              <w:rPr>
                <w:sz w:val="22"/>
              </w:rPr>
              <w:t>instance</w:t>
            </w:r>
          </w:p>
        </w:tc>
        <w:tc>
          <w:tcPr>
            <w:tcW w:w="2119" w:type="dxa"/>
          </w:tcPr>
          <w:p w14:paraId="64B9A185" w14:textId="4E5D946E" w:rsidR="00275FDC" w:rsidRPr="00C12EF3" w:rsidRDefault="00275FDC" w:rsidP="00275FD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12EF3">
              <w:rPr>
                <w:b w:val="0"/>
                <w:sz w:val="22"/>
              </w:rPr>
              <w:t>enumeration</w:t>
            </w:r>
          </w:p>
        </w:tc>
        <w:tc>
          <w:tcPr>
            <w:tcW w:w="3027" w:type="dxa"/>
          </w:tcPr>
          <w:p w14:paraId="40765F61" w14:textId="6B73E346" w:rsidR="00275FDC" w:rsidRPr="00275FDC" w:rsidRDefault="00275FDC" w:rsidP="00275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Conceptual instance (or occurrence) of an entity</w:t>
            </w:r>
          </w:p>
        </w:tc>
        <w:tc>
          <w:tcPr>
            <w:tcW w:w="2317" w:type="dxa"/>
          </w:tcPr>
          <w:p w14:paraId="61377BFB" w14:textId="38170410" w:rsidR="00275FDC" w:rsidRPr="00275FDC" w:rsidRDefault="00275FDC" w:rsidP="0028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Enumeration </w:t>
            </w:r>
            <w:r w:rsidR="00834279">
              <w:rPr>
                <w:sz w:val="22"/>
              </w:rPr>
              <w:t>L</w:t>
            </w:r>
            <w:r>
              <w:rPr>
                <w:sz w:val="22"/>
              </w:rPr>
              <w:t>iteral</w:t>
            </w:r>
          </w:p>
        </w:tc>
      </w:tr>
    </w:tbl>
    <w:p w14:paraId="5E17E79C" w14:textId="3647E889" w:rsidR="00275FDC" w:rsidRDefault="00275FDC" w:rsidP="00285A98"/>
    <w:p w14:paraId="7EF21CD7" w14:textId="34755BB4" w:rsidR="00031B5F" w:rsidRDefault="00031B5F" w:rsidP="00031B5F">
      <w:r>
        <w:rPr>
          <w:rStyle w:val="CodeChar"/>
        </w:rPr>
        <w:t>Document</w:t>
      </w:r>
      <w:r>
        <w:t xml:space="preserve"> Properties</w:t>
      </w:r>
    </w:p>
    <w:tbl>
      <w:tblPr>
        <w:tblStyle w:val="ListTable6Colorful"/>
        <w:tblW w:w="0" w:type="auto"/>
        <w:tblLook w:val="0420" w:firstRow="1" w:lastRow="0" w:firstColumn="0" w:lastColumn="0" w:noHBand="0" w:noVBand="1"/>
      </w:tblPr>
      <w:tblGrid>
        <w:gridCol w:w="1890"/>
        <w:gridCol w:w="1980"/>
        <w:gridCol w:w="3150"/>
        <w:gridCol w:w="2340"/>
      </w:tblGrid>
      <w:tr w:rsidR="00031B5F" w14:paraId="1D03185E" w14:textId="77777777" w:rsidTr="00031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0" w:type="dxa"/>
          </w:tcPr>
          <w:p w14:paraId="76574395" w14:textId="77777777" w:rsidR="00031B5F" w:rsidRPr="00031B5F" w:rsidRDefault="00031B5F" w:rsidP="00031B5F">
            <w:pPr>
              <w:rPr>
                <w:sz w:val="22"/>
              </w:rPr>
            </w:pPr>
            <w:r w:rsidRPr="00031B5F">
              <w:rPr>
                <w:sz w:val="22"/>
              </w:rPr>
              <w:t>Element</w:t>
            </w:r>
          </w:p>
        </w:tc>
        <w:tc>
          <w:tcPr>
            <w:tcW w:w="1980" w:type="dxa"/>
          </w:tcPr>
          <w:p w14:paraId="0CC8A63D" w14:textId="77777777" w:rsidR="00031B5F" w:rsidRPr="00031B5F" w:rsidRDefault="00031B5F" w:rsidP="00031B5F">
            <w:pPr>
              <w:rPr>
                <w:sz w:val="22"/>
              </w:rPr>
            </w:pPr>
            <w:r w:rsidRPr="00031B5F">
              <w:rPr>
                <w:sz w:val="22"/>
              </w:rPr>
              <w:t>Type</w:t>
            </w:r>
          </w:p>
        </w:tc>
        <w:tc>
          <w:tcPr>
            <w:tcW w:w="3150" w:type="dxa"/>
          </w:tcPr>
          <w:p w14:paraId="089E366C" w14:textId="77777777" w:rsidR="00031B5F" w:rsidRPr="00031B5F" w:rsidRDefault="00031B5F" w:rsidP="00031B5F">
            <w:pPr>
              <w:rPr>
                <w:sz w:val="22"/>
              </w:rPr>
            </w:pPr>
            <w:r w:rsidRPr="00031B5F">
              <w:rPr>
                <w:sz w:val="22"/>
              </w:rPr>
              <w:t>Description</w:t>
            </w:r>
          </w:p>
        </w:tc>
        <w:tc>
          <w:tcPr>
            <w:tcW w:w="2340" w:type="dxa"/>
          </w:tcPr>
          <w:p w14:paraId="389A92EB" w14:textId="77777777" w:rsidR="00031B5F" w:rsidRPr="00031B5F" w:rsidRDefault="00031B5F" w:rsidP="00031B5F">
            <w:pPr>
              <w:rPr>
                <w:sz w:val="22"/>
              </w:rPr>
            </w:pPr>
            <w:proofErr w:type="spellStart"/>
            <w:r w:rsidRPr="00031B5F">
              <w:rPr>
                <w:sz w:val="22"/>
              </w:rPr>
              <w:t>StarUML</w:t>
            </w:r>
            <w:proofErr w:type="spellEnd"/>
            <w:r w:rsidRPr="00031B5F">
              <w:rPr>
                <w:sz w:val="22"/>
              </w:rPr>
              <w:t xml:space="preserve"> Element</w:t>
            </w:r>
          </w:p>
        </w:tc>
      </w:tr>
      <w:tr w:rsidR="00031B5F" w14:paraId="76BDDF8D" w14:textId="77777777" w:rsidTr="0003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90" w:type="dxa"/>
          </w:tcPr>
          <w:p w14:paraId="1ACA7D35" w14:textId="23268EFC" w:rsidR="00031B5F" w:rsidRPr="00031B5F" w:rsidRDefault="00031B5F" w:rsidP="00031B5F">
            <w:pPr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  <w:tc>
          <w:tcPr>
            <w:tcW w:w="1980" w:type="dxa"/>
          </w:tcPr>
          <w:p w14:paraId="6532106D" w14:textId="67AD4D7C" w:rsidR="00031B5F" w:rsidRPr="00031B5F" w:rsidRDefault="00031B5F" w:rsidP="00031B5F">
            <w:pPr>
              <w:rPr>
                <w:sz w:val="22"/>
              </w:rPr>
            </w:pPr>
            <w:r>
              <w:rPr>
                <w:sz w:val="22"/>
              </w:rPr>
              <w:t>Project Element</w:t>
            </w:r>
          </w:p>
        </w:tc>
        <w:tc>
          <w:tcPr>
            <w:tcW w:w="3150" w:type="dxa"/>
          </w:tcPr>
          <w:p w14:paraId="4CAD0BF3" w14:textId="4FBD3F4D" w:rsidR="00031B5F" w:rsidRPr="00031B5F" w:rsidRDefault="00031B5F" w:rsidP="00031B5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Descr</w:t>
            </w:r>
            <w:proofErr w:type="spellEnd"/>
          </w:p>
        </w:tc>
        <w:tc>
          <w:tcPr>
            <w:tcW w:w="2340" w:type="dxa"/>
          </w:tcPr>
          <w:p w14:paraId="25B047C4" w14:textId="77777777" w:rsidR="00031B5F" w:rsidRPr="00031B5F" w:rsidRDefault="00031B5F" w:rsidP="00031B5F">
            <w:pPr>
              <w:rPr>
                <w:sz w:val="22"/>
              </w:rPr>
            </w:pPr>
            <w:r>
              <w:rPr>
                <w:sz w:val="22"/>
              </w:rPr>
              <w:t>Model</w:t>
            </w:r>
          </w:p>
        </w:tc>
      </w:tr>
      <w:tr w:rsidR="00031B5F" w14:paraId="17C139D9" w14:textId="77777777" w:rsidTr="00031B5F">
        <w:tc>
          <w:tcPr>
            <w:tcW w:w="1890" w:type="dxa"/>
          </w:tcPr>
          <w:p w14:paraId="6D360AA6" w14:textId="08A3D8FB" w:rsidR="00031B5F" w:rsidRDefault="00B42630" w:rsidP="00031B5F">
            <w:pPr>
              <w:rPr>
                <w:sz w:val="22"/>
              </w:rPr>
            </w:pPr>
            <w:r>
              <w:rPr>
                <w:sz w:val="22"/>
              </w:rPr>
              <w:t>Domain</w:t>
            </w:r>
          </w:p>
        </w:tc>
        <w:tc>
          <w:tcPr>
            <w:tcW w:w="1980" w:type="dxa"/>
          </w:tcPr>
          <w:p w14:paraId="4D4367D5" w14:textId="4BB77AEF" w:rsidR="00031B5F" w:rsidRDefault="00B42630" w:rsidP="00031B5F">
            <w:pPr>
              <w:rPr>
                <w:sz w:val="22"/>
              </w:rPr>
            </w:pPr>
            <w:r>
              <w:rPr>
                <w:sz w:val="22"/>
              </w:rPr>
              <w:t>Domain Element</w:t>
            </w:r>
          </w:p>
        </w:tc>
        <w:tc>
          <w:tcPr>
            <w:tcW w:w="3150" w:type="dxa"/>
          </w:tcPr>
          <w:p w14:paraId="2DF33504" w14:textId="1EF98CFF" w:rsidR="00031B5F" w:rsidRDefault="00031B5F" w:rsidP="00031B5F">
            <w:pPr>
              <w:rPr>
                <w:sz w:val="22"/>
              </w:rPr>
            </w:pPr>
          </w:p>
        </w:tc>
        <w:tc>
          <w:tcPr>
            <w:tcW w:w="2340" w:type="dxa"/>
          </w:tcPr>
          <w:p w14:paraId="66459DBD" w14:textId="77777777" w:rsidR="00031B5F" w:rsidRDefault="00031B5F" w:rsidP="00031B5F">
            <w:pPr>
              <w:rPr>
                <w:sz w:val="22"/>
              </w:rPr>
            </w:pPr>
          </w:p>
        </w:tc>
      </w:tr>
    </w:tbl>
    <w:p w14:paraId="7FB0AD5B" w14:textId="77777777" w:rsidR="00031B5F" w:rsidRDefault="00031B5F" w:rsidP="00285A98"/>
    <w:p w14:paraId="705B7DBB" w14:textId="2F2D026D" w:rsidR="00031B5F" w:rsidRDefault="00031B5F" w:rsidP="00285A98">
      <w:r w:rsidRPr="00031B5F">
        <w:rPr>
          <w:rStyle w:val="CodeChar"/>
        </w:rPr>
        <w:t>Domain</w:t>
      </w:r>
      <w:r>
        <w:t xml:space="preserve"> Properties</w:t>
      </w:r>
    </w:p>
    <w:tbl>
      <w:tblPr>
        <w:tblStyle w:val="ListTable6Colorful"/>
        <w:tblW w:w="0" w:type="auto"/>
        <w:tblLook w:val="0420" w:firstRow="1" w:lastRow="0" w:firstColumn="0" w:lastColumn="0" w:noHBand="0" w:noVBand="1"/>
      </w:tblPr>
      <w:tblGrid>
        <w:gridCol w:w="1890"/>
        <w:gridCol w:w="1980"/>
        <w:gridCol w:w="3150"/>
        <w:gridCol w:w="2340"/>
      </w:tblGrid>
      <w:tr w:rsidR="00031B5F" w14:paraId="40BE0A77" w14:textId="4FB131E8" w:rsidTr="00031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0" w:type="dxa"/>
          </w:tcPr>
          <w:p w14:paraId="05C39A66" w14:textId="59CCD16A" w:rsidR="00031B5F" w:rsidRPr="00031B5F" w:rsidRDefault="00031B5F" w:rsidP="00285A98">
            <w:pPr>
              <w:rPr>
                <w:sz w:val="22"/>
              </w:rPr>
            </w:pPr>
            <w:r w:rsidRPr="00031B5F">
              <w:rPr>
                <w:sz w:val="22"/>
              </w:rPr>
              <w:t>Element</w:t>
            </w:r>
          </w:p>
        </w:tc>
        <w:tc>
          <w:tcPr>
            <w:tcW w:w="1980" w:type="dxa"/>
          </w:tcPr>
          <w:p w14:paraId="3C06EB3C" w14:textId="6CB12436" w:rsidR="00031B5F" w:rsidRPr="00031B5F" w:rsidRDefault="00031B5F" w:rsidP="00285A98">
            <w:pPr>
              <w:rPr>
                <w:sz w:val="22"/>
              </w:rPr>
            </w:pPr>
            <w:r w:rsidRPr="00031B5F">
              <w:rPr>
                <w:sz w:val="22"/>
              </w:rPr>
              <w:t>Type</w:t>
            </w:r>
          </w:p>
        </w:tc>
        <w:tc>
          <w:tcPr>
            <w:tcW w:w="3150" w:type="dxa"/>
          </w:tcPr>
          <w:p w14:paraId="707B2EC4" w14:textId="325894EA" w:rsidR="00031B5F" w:rsidRPr="00031B5F" w:rsidRDefault="00031B5F" w:rsidP="00285A98">
            <w:pPr>
              <w:rPr>
                <w:sz w:val="22"/>
              </w:rPr>
            </w:pPr>
            <w:r w:rsidRPr="00031B5F">
              <w:rPr>
                <w:sz w:val="22"/>
              </w:rPr>
              <w:t>Description</w:t>
            </w:r>
          </w:p>
        </w:tc>
        <w:tc>
          <w:tcPr>
            <w:tcW w:w="2340" w:type="dxa"/>
          </w:tcPr>
          <w:p w14:paraId="5BD4795B" w14:textId="11950B03" w:rsidR="00031B5F" w:rsidRPr="00031B5F" w:rsidRDefault="00031B5F" w:rsidP="00285A98">
            <w:pPr>
              <w:rPr>
                <w:sz w:val="22"/>
              </w:rPr>
            </w:pPr>
            <w:proofErr w:type="spellStart"/>
            <w:r w:rsidRPr="00031B5F">
              <w:rPr>
                <w:sz w:val="22"/>
              </w:rPr>
              <w:t>StarUML</w:t>
            </w:r>
            <w:proofErr w:type="spellEnd"/>
            <w:r w:rsidRPr="00031B5F">
              <w:rPr>
                <w:sz w:val="22"/>
              </w:rPr>
              <w:t xml:space="preserve"> Element</w:t>
            </w:r>
          </w:p>
        </w:tc>
      </w:tr>
      <w:tr w:rsidR="00031B5F" w14:paraId="1D377934" w14:textId="77777777" w:rsidTr="00031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90" w:type="dxa"/>
          </w:tcPr>
          <w:p w14:paraId="6F2084B4" w14:textId="350B0185" w:rsidR="00031B5F" w:rsidRPr="00031B5F" w:rsidRDefault="00031B5F" w:rsidP="00285A98">
            <w:pPr>
              <w:rPr>
                <w:sz w:val="22"/>
              </w:rPr>
            </w:pPr>
            <w:r>
              <w:rPr>
                <w:sz w:val="22"/>
              </w:rPr>
              <w:t>Subject</w:t>
            </w:r>
          </w:p>
        </w:tc>
        <w:tc>
          <w:tcPr>
            <w:tcW w:w="1980" w:type="dxa"/>
          </w:tcPr>
          <w:p w14:paraId="4D8FDBC2" w14:textId="1AD2E5E8" w:rsidR="00031B5F" w:rsidRPr="00031B5F" w:rsidRDefault="00031B5F" w:rsidP="00285A98">
            <w:pPr>
              <w:rPr>
                <w:sz w:val="22"/>
              </w:rPr>
            </w:pPr>
            <w:r>
              <w:rPr>
                <w:sz w:val="22"/>
              </w:rPr>
              <w:t>Subject Element</w:t>
            </w:r>
          </w:p>
        </w:tc>
        <w:tc>
          <w:tcPr>
            <w:tcW w:w="3150" w:type="dxa"/>
          </w:tcPr>
          <w:p w14:paraId="22EE90BF" w14:textId="155BBE5A" w:rsidR="00031B5F" w:rsidRPr="00031B5F" w:rsidRDefault="00031B5F" w:rsidP="00285A98">
            <w:pPr>
              <w:rPr>
                <w:sz w:val="22"/>
              </w:rPr>
            </w:pPr>
            <w:r>
              <w:rPr>
                <w:sz w:val="22"/>
              </w:rPr>
              <w:t>Group of interacting entities that interact in the domain.</w:t>
            </w:r>
          </w:p>
        </w:tc>
        <w:tc>
          <w:tcPr>
            <w:tcW w:w="2340" w:type="dxa"/>
          </w:tcPr>
          <w:p w14:paraId="3533BF1D" w14:textId="3BDDE484" w:rsidR="00031B5F" w:rsidRPr="00031B5F" w:rsidRDefault="00031B5F" w:rsidP="00285A98">
            <w:pPr>
              <w:rPr>
                <w:sz w:val="22"/>
              </w:rPr>
            </w:pPr>
            <w:r>
              <w:rPr>
                <w:sz w:val="22"/>
              </w:rPr>
              <w:t>Model</w:t>
            </w:r>
          </w:p>
        </w:tc>
      </w:tr>
      <w:tr w:rsidR="00031B5F" w14:paraId="1481D5BF" w14:textId="77777777" w:rsidTr="00031B5F">
        <w:tc>
          <w:tcPr>
            <w:tcW w:w="1890" w:type="dxa"/>
          </w:tcPr>
          <w:p w14:paraId="2150C3BB" w14:textId="77777777" w:rsidR="00031B5F" w:rsidRDefault="00031B5F" w:rsidP="00285A98">
            <w:pPr>
              <w:rPr>
                <w:sz w:val="22"/>
              </w:rPr>
            </w:pPr>
          </w:p>
        </w:tc>
        <w:tc>
          <w:tcPr>
            <w:tcW w:w="1980" w:type="dxa"/>
          </w:tcPr>
          <w:p w14:paraId="3271AE02" w14:textId="77777777" w:rsidR="00031B5F" w:rsidRDefault="00031B5F" w:rsidP="00285A98">
            <w:pPr>
              <w:rPr>
                <w:sz w:val="22"/>
              </w:rPr>
            </w:pPr>
          </w:p>
        </w:tc>
        <w:tc>
          <w:tcPr>
            <w:tcW w:w="3150" w:type="dxa"/>
          </w:tcPr>
          <w:p w14:paraId="4E2D4ABB" w14:textId="77777777" w:rsidR="00031B5F" w:rsidRDefault="00031B5F" w:rsidP="00285A98">
            <w:pPr>
              <w:rPr>
                <w:sz w:val="22"/>
              </w:rPr>
            </w:pPr>
          </w:p>
        </w:tc>
        <w:tc>
          <w:tcPr>
            <w:tcW w:w="2340" w:type="dxa"/>
          </w:tcPr>
          <w:p w14:paraId="3A98D721" w14:textId="77777777" w:rsidR="00031B5F" w:rsidRDefault="00031B5F" w:rsidP="00285A98">
            <w:pPr>
              <w:rPr>
                <w:sz w:val="22"/>
              </w:rPr>
            </w:pPr>
          </w:p>
        </w:tc>
      </w:tr>
    </w:tbl>
    <w:p w14:paraId="52BF1DBD" w14:textId="77777777" w:rsidR="00031B5F" w:rsidRDefault="00031B5F" w:rsidP="00285A98"/>
    <w:p w14:paraId="504AA118" w14:textId="77777777" w:rsidR="00031B5F" w:rsidRDefault="00031B5F" w:rsidP="00285A98"/>
    <w:p w14:paraId="4970056B" w14:textId="780169BB" w:rsidR="00285A98" w:rsidRPr="00285A98" w:rsidRDefault="00285A98" w:rsidP="00285A98">
      <w:pPr>
        <w:pStyle w:val="Heading2"/>
      </w:pPr>
      <w:bookmarkStart w:id="6" w:name="_Toc515445248"/>
      <w:proofErr w:type="spellStart"/>
      <w:r>
        <w:lastRenderedPageBreak/>
        <w:t>StarUML</w:t>
      </w:r>
      <w:proofErr w:type="spellEnd"/>
      <w:r>
        <w:t xml:space="preserve"> Objects</w:t>
      </w:r>
      <w:bookmarkEnd w:id="6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E7D3F" w14:paraId="44B4F62B" w14:textId="77777777" w:rsidTr="00CE2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7F9BD" w14:textId="67F7F1B5" w:rsidR="00CE7D3F" w:rsidRDefault="00CE7D3F" w:rsidP="00031B5F">
            <w:proofErr w:type="spellStart"/>
            <w:r>
              <w:t>StarUML</w:t>
            </w:r>
            <w:proofErr w:type="spellEnd"/>
          </w:p>
        </w:tc>
        <w:tc>
          <w:tcPr>
            <w:tcW w:w="3117" w:type="dxa"/>
          </w:tcPr>
          <w:p w14:paraId="66F477D6" w14:textId="3700A12F" w:rsidR="00CE7D3F" w:rsidRDefault="0009652C" w:rsidP="00031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Mapped </w:t>
            </w:r>
            <w:r w:rsidR="00CE7D3F">
              <w:t>Xml Element</w:t>
            </w:r>
          </w:p>
        </w:tc>
      </w:tr>
      <w:tr w:rsidR="00CE7D3F" w14:paraId="06457DE5" w14:textId="77777777" w:rsidTr="00CE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4AAA8" w14:textId="2346BB35" w:rsidR="00CE7D3F" w:rsidRDefault="00CE7D3F" w:rsidP="00031B5F">
            <w:r>
              <w:t>Project</w:t>
            </w:r>
          </w:p>
        </w:tc>
        <w:tc>
          <w:tcPr>
            <w:tcW w:w="3117" w:type="dxa"/>
          </w:tcPr>
          <w:p w14:paraId="6423E378" w14:textId="3E8D5E04" w:rsidR="00CE7D3F" w:rsidRDefault="00CE7D3F" w:rsidP="0003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</w:p>
        </w:tc>
      </w:tr>
      <w:tr w:rsidR="00CE7D3F" w14:paraId="4F45A4A8" w14:textId="77777777" w:rsidTr="00CE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FB6BB8" w14:textId="79CA5C8E" w:rsidR="00CE7D3F" w:rsidRDefault="00CE7D3F" w:rsidP="00031B5F">
            <w:r>
              <w:t>Model</w:t>
            </w:r>
          </w:p>
        </w:tc>
        <w:tc>
          <w:tcPr>
            <w:tcW w:w="3117" w:type="dxa"/>
          </w:tcPr>
          <w:p w14:paraId="73A325FA" w14:textId="119DE47B" w:rsidR="00CE7D3F" w:rsidRDefault="00CE7D3F" w:rsidP="00031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</w:tr>
      <w:tr w:rsidR="00CE7D3F" w14:paraId="16645544" w14:textId="77777777" w:rsidTr="00CE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300556" w14:textId="16629AB3" w:rsidR="00CE7D3F" w:rsidRDefault="00CE7D3F" w:rsidP="00031B5F">
            <w:r>
              <w:t>Subsystem</w:t>
            </w:r>
          </w:p>
        </w:tc>
        <w:tc>
          <w:tcPr>
            <w:tcW w:w="3117" w:type="dxa"/>
          </w:tcPr>
          <w:p w14:paraId="4D4976EE" w14:textId="337A7488" w:rsidR="00CE7D3F" w:rsidRDefault="00CE7D3F" w:rsidP="0003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</w:t>
            </w:r>
          </w:p>
        </w:tc>
      </w:tr>
      <w:tr w:rsidR="00CE7D3F" w14:paraId="4DBDC880" w14:textId="77777777" w:rsidTr="00CE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CA8E82" w14:textId="77777777" w:rsidR="00CE7D3F" w:rsidRDefault="00CE7D3F" w:rsidP="00031B5F">
            <w:r>
              <w:t>diagram</w:t>
            </w:r>
          </w:p>
        </w:tc>
        <w:tc>
          <w:tcPr>
            <w:tcW w:w="3117" w:type="dxa"/>
          </w:tcPr>
          <w:p w14:paraId="1EC9E406" w14:textId="67EAF62E" w:rsidR="00CE7D3F" w:rsidRDefault="00CE7D3F" w:rsidP="00031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</w:t>
            </w:r>
          </w:p>
        </w:tc>
      </w:tr>
      <w:tr w:rsidR="00CE7D3F" w14:paraId="36BF3E63" w14:textId="77777777" w:rsidTr="00CE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C1A7E0" w14:textId="00339611" w:rsidR="00CE7D3F" w:rsidRDefault="00CE7D3F" w:rsidP="00031B5F">
            <w:r>
              <w:t>Class</w:t>
            </w:r>
          </w:p>
        </w:tc>
        <w:tc>
          <w:tcPr>
            <w:tcW w:w="3117" w:type="dxa"/>
          </w:tcPr>
          <w:p w14:paraId="1451F9E5" w14:textId="22A0FF0D" w:rsidR="00CE7D3F" w:rsidRDefault="00CE7D3F" w:rsidP="0003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Entity</w:t>
            </w:r>
          </w:p>
        </w:tc>
      </w:tr>
      <w:tr w:rsidR="00CE7D3F" w14:paraId="7BD3293B" w14:textId="77777777" w:rsidTr="00CE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C93607" w14:textId="77777777" w:rsidR="00CE7D3F" w:rsidRDefault="00CE7D3F" w:rsidP="00031B5F">
            <w:r>
              <w:t>attribute</w:t>
            </w:r>
          </w:p>
        </w:tc>
        <w:tc>
          <w:tcPr>
            <w:tcW w:w="3117" w:type="dxa"/>
          </w:tcPr>
          <w:p w14:paraId="7F2A911E" w14:textId="1C288F91" w:rsidR="00CE7D3F" w:rsidRDefault="00CE7D3F" w:rsidP="00031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CE7D3F" w14:paraId="19CAE3BA" w14:textId="77777777" w:rsidTr="00CE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1A3FB" w14:textId="3C910E68" w:rsidR="00CE7D3F" w:rsidRDefault="00CE7D3F" w:rsidP="00031B5F">
            <w:r>
              <w:t>Operation</w:t>
            </w:r>
          </w:p>
        </w:tc>
        <w:tc>
          <w:tcPr>
            <w:tcW w:w="3117" w:type="dxa"/>
          </w:tcPr>
          <w:p w14:paraId="615CD595" w14:textId="2520AC6D" w:rsidR="00CE7D3F" w:rsidRDefault="00CE7D3F" w:rsidP="0003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</w:t>
            </w:r>
          </w:p>
        </w:tc>
      </w:tr>
      <w:tr w:rsidR="00CE7D3F" w14:paraId="4F957B4A" w14:textId="77777777" w:rsidTr="00CE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8F26AC" w14:textId="77777777" w:rsidR="00CE7D3F" w:rsidRDefault="00CE7D3F" w:rsidP="00031B5F">
            <w:r>
              <w:t>enumeration</w:t>
            </w:r>
          </w:p>
        </w:tc>
        <w:tc>
          <w:tcPr>
            <w:tcW w:w="3117" w:type="dxa"/>
          </w:tcPr>
          <w:p w14:paraId="69CB4EA0" w14:textId="1B96CD31" w:rsidR="00CE7D3F" w:rsidRDefault="00CE7D3F" w:rsidP="00031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Enumeration</w:t>
            </w:r>
          </w:p>
        </w:tc>
      </w:tr>
      <w:tr w:rsidR="00CE7D3F" w14:paraId="6029BD04" w14:textId="77777777" w:rsidTr="00CE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A7B574" w14:textId="4E512C1D" w:rsidR="00CE7D3F" w:rsidRDefault="00CE7D3F" w:rsidP="00031B5F">
            <w:r>
              <w:t>Enumeration Literal</w:t>
            </w:r>
          </w:p>
        </w:tc>
        <w:tc>
          <w:tcPr>
            <w:tcW w:w="3117" w:type="dxa"/>
          </w:tcPr>
          <w:p w14:paraId="20E8E860" w14:textId="29DA0F7F" w:rsidR="00CE7D3F" w:rsidRDefault="00CE7D3F" w:rsidP="00031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Instance</w:t>
            </w:r>
          </w:p>
        </w:tc>
      </w:tr>
    </w:tbl>
    <w:p w14:paraId="49820207" w14:textId="77777777" w:rsidR="00285A98" w:rsidRPr="00285A98" w:rsidRDefault="00285A98" w:rsidP="00285A98"/>
    <w:sectPr w:rsidR="00285A98" w:rsidRPr="00285A98" w:rsidSect="00AE2365">
      <w:headerReference w:type="even" r:id="rId12"/>
      <w:headerReference w:type="default" r:id="rId13"/>
      <w:footerReference w:type="even" r:id="rId14"/>
      <w:footerReference w:type="default" r:id="rId15"/>
      <w:pgSz w:w="12240" w:h="15840" w:code="1"/>
      <w:pgMar w:top="720" w:right="1440" w:bottom="1440" w:left="144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36765" w14:textId="77777777" w:rsidR="006A30B2" w:rsidRDefault="006A30B2" w:rsidP="00C56540">
      <w:pPr>
        <w:spacing w:after="0"/>
      </w:pPr>
      <w:r>
        <w:separator/>
      </w:r>
    </w:p>
    <w:p w14:paraId="10125254" w14:textId="77777777" w:rsidR="006A30B2" w:rsidRDefault="006A30B2"/>
    <w:p w14:paraId="29ED22AE" w14:textId="77777777" w:rsidR="006A30B2" w:rsidRDefault="006A30B2"/>
  </w:endnote>
  <w:endnote w:type="continuationSeparator" w:id="0">
    <w:p w14:paraId="1726D7E0" w14:textId="77777777" w:rsidR="006A30B2" w:rsidRDefault="006A30B2" w:rsidP="00C56540">
      <w:pPr>
        <w:spacing w:after="0"/>
      </w:pPr>
      <w:r>
        <w:continuationSeparator/>
      </w:r>
    </w:p>
    <w:p w14:paraId="4834774E" w14:textId="77777777" w:rsidR="006A30B2" w:rsidRDefault="006A30B2"/>
    <w:p w14:paraId="1FD1B764" w14:textId="77777777" w:rsidR="006A30B2" w:rsidRDefault="006A3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30873" w14:textId="77777777" w:rsidR="00031B5F" w:rsidRDefault="00031B5F" w:rsidP="00ED39F7">
    <w:pPr>
      <w:pStyle w:val="Footer"/>
    </w:pPr>
  </w:p>
  <w:p w14:paraId="56E809FA" w14:textId="77777777" w:rsidR="00031B5F" w:rsidRDefault="00031B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C93E3" w14:textId="28F92F51" w:rsidR="00031B5F" w:rsidRPr="00B032BD" w:rsidRDefault="00031B5F" w:rsidP="00ED39F7">
    <w:pPr>
      <w:pStyle w:val="Footer"/>
    </w:pPr>
    <w:r w:rsidRPr="00ED39F7">
      <w:fldChar w:fldCharType="begin"/>
    </w:r>
    <w:r w:rsidRPr="00ED39F7">
      <w:instrText xml:space="preserve"> PAGE   \* MERGEFORMAT </w:instrText>
    </w:r>
    <w:r w:rsidRPr="00ED39F7">
      <w:fldChar w:fldCharType="separate"/>
    </w:r>
    <w:r w:rsidR="008C07BD">
      <w:rPr>
        <w:noProof/>
      </w:rPr>
      <w:t>3</w:t>
    </w:r>
    <w:r w:rsidRPr="00ED39F7">
      <w:fldChar w:fldCharType="end"/>
    </w:r>
    <w:r w:rsidRPr="00C56540">
      <w:rPr>
        <w:color w:val="3B3838" w:themeColor="background2" w:themeShade="40"/>
      </w:rPr>
      <w:tab/>
    </w:r>
    <w:r w:rsidRPr="00B032BD">
      <w:rPr>
        <w:color w:val="3B3838" w:themeColor="background2" w:themeShade="40"/>
      </w:rPr>
      <w:t xml:space="preserve"> </w:t>
    </w:r>
    <w:r>
      <w:rPr>
        <w:color w:val="3B3838" w:themeColor="background2" w:themeShade="40"/>
      </w:rPr>
      <w:t xml:space="preserve"> </w:t>
    </w:r>
    <w:sdt>
      <w:sdtPr>
        <w:alias w:val="Title"/>
        <w:tag w:val=""/>
        <w:id w:val="-2108957281"/>
        <w:placeholder>
          <w:docPart w:val="3A039D7C475B46F5939831E8E5DBC5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>
          <w:t>StarUML</w:t>
        </w:r>
        <w:proofErr w:type="spellEnd"/>
        <w:r>
          <w:t xml:space="preserve"> Information Model Guide 1.0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9C40E" w14:textId="77777777" w:rsidR="006A30B2" w:rsidRDefault="006A30B2" w:rsidP="00C56540">
      <w:pPr>
        <w:spacing w:after="0"/>
      </w:pPr>
      <w:r>
        <w:separator/>
      </w:r>
    </w:p>
    <w:p w14:paraId="280339E2" w14:textId="77777777" w:rsidR="006A30B2" w:rsidRDefault="006A30B2"/>
    <w:p w14:paraId="1ED0630D" w14:textId="77777777" w:rsidR="006A30B2" w:rsidRDefault="006A30B2"/>
  </w:footnote>
  <w:footnote w:type="continuationSeparator" w:id="0">
    <w:p w14:paraId="08686988" w14:textId="77777777" w:rsidR="006A30B2" w:rsidRDefault="006A30B2" w:rsidP="00C56540">
      <w:pPr>
        <w:spacing w:after="0"/>
      </w:pPr>
      <w:r>
        <w:continuationSeparator/>
      </w:r>
    </w:p>
    <w:p w14:paraId="28A5498B" w14:textId="77777777" w:rsidR="006A30B2" w:rsidRDefault="006A30B2"/>
    <w:p w14:paraId="680329BE" w14:textId="77777777" w:rsidR="006A30B2" w:rsidRDefault="006A30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4D0EF" w14:textId="77777777" w:rsidR="00031B5F" w:rsidRDefault="00031B5F">
    <w:pPr>
      <w:pStyle w:val="Header"/>
    </w:pPr>
  </w:p>
  <w:p w14:paraId="1E202E9A" w14:textId="77777777" w:rsidR="00031B5F" w:rsidRDefault="00031B5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F85F5" w14:textId="77777777" w:rsidR="00031B5F" w:rsidRDefault="00031B5F">
    <w:pPr>
      <w:pStyle w:val="Header"/>
    </w:pPr>
  </w:p>
  <w:p w14:paraId="59C2C046" w14:textId="77777777" w:rsidR="00031B5F" w:rsidRDefault="00031B5F">
    <w:r>
      <w:rPr>
        <w:noProof/>
      </w:rPr>
      <w:drawing>
        <wp:anchor distT="0" distB="0" distL="114300" distR="114300" simplePos="0" relativeHeight="251661312" behindDoc="1" locked="1" layoutInCell="1" allowOverlap="1" wp14:anchorId="17130C21" wp14:editId="50C51312">
          <wp:simplePos x="0" y="0"/>
          <wp:positionH relativeFrom="column">
            <wp:posOffset>5640705</wp:posOffset>
          </wp:positionH>
          <wp:positionV relativeFrom="page">
            <wp:posOffset>279400</wp:posOffset>
          </wp:positionV>
          <wp:extent cx="902335" cy="310515"/>
          <wp:effectExtent l="0" t="0" r="0" b="0"/>
          <wp:wrapNone/>
          <wp:docPr id="41" name="Picture 41" descr="C:\Users\jeff.kanel\Temporary\Print Use (JPEG) Centric In Balance Logo - 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eff.kanel\Temporary\Print Use (JPEG) Centric In Balance Logo - Whit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003"/>
    <w:multiLevelType w:val="hybridMultilevel"/>
    <w:tmpl w:val="3036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3D1C"/>
    <w:multiLevelType w:val="multilevel"/>
    <w:tmpl w:val="310055E0"/>
    <w:lvl w:ilvl="0">
      <w:start w:val="1"/>
      <w:numFmt w:val="decimal"/>
      <w:pStyle w:val="NumberList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31F7D3C"/>
    <w:multiLevelType w:val="hybridMultilevel"/>
    <w:tmpl w:val="4F968694"/>
    <w:lvl w:ilvl="0" w:tplc="6E4E467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16"/>
      </w:rPr>
    </w:lvl>
    <w:lvl w:ilvl="1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0328525D"/>
    <w:multiLevelType w:val="multilevel"/>
    <w:tmpl w:val="AC907F3C"/>
    <w:styleLink w:val="BulletList2"/>
    <w:lvl w:ilvl="0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A54F90"/>
    <w:multiLevelType w:val="hybridMultilevel"/>
    <w:tmpl w:val="3A4E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D352D9"/>
    <w:multiLevelType w:val="hybridMultilevel"/>
    <w:tmpl w:val="220C87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0317E1"/>
    <w:multiLevelType w:val="hybridMultilevel"/>
    <w:tmpl w:val="8DD6C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2561E"/>
    <w:multiLevelType w:val="hybridMultilevel"/>
    <w:tmpl w:val="00EE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F7520"/>
    <w:multiLevelType w:val="hybridMultilevel"/>
    <w:tmpl w:val="3000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A3D53"/>
    <w:multiLevelType w:val="hybridMultilevel"/>
    <w:tmpl w:val="AEBE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849E3"/>
    <w:multiLevelType w:val="multilevel"/>
    <w:tmpl w:val="AC907F3C"/>
    <w:numStyleLink w:val="BulletList2"/>
  </w:abstractNum>
  <w:abstractNum w:abstractNumId="11" w15:restartNumberingAfterBreak="0">
    <w:nsid w:val="1A265524"/>
    <w:multiLevelType w:val="hybridMultilevel"/>
    <w:tmpl w:val="3374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12610"/>
    <w:multiLevelType w:val="hybridMultilevel"/>
    <w:tmpl w:val="BB60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C4133"/>
    <w:multiLevelType w:val="hybridMultilevel"/>
    <w:tmpl w:val="71F6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B7478"/>
    <w:multiLevelType w:val="hybridMultilevel"/>
    <w:tmpl w:val="ED86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E4094"/>
    <w:multiLevelType w:val="hybridMultilevel"/>
    <w:tmpl w:val="6AA4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000F1"/>
    <w:multiLevelType w:val="hybridMultilevel"/>
    <w:tmpl w:val="D71A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D15CD"/>
    <w:multiLevelType w:val="hybridMultilevel"/>
    <w:tmpl w:val="2A96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065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D580838"/>
    <w:multiLevelType w:val="hybridMultilevel"/>
    <w:tmpl w:val="13946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55EEE"/>
    <w:multiLevelType w:val="hybridMultilevel"/>
    <w:tmpl w:val="352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22B63"/>
    <w:multiLevelType w:val="hybridMultilevel"/>
    <w:tmpl w:val="FD8EEB2A"/>
    <w:lvl w:ilvl="0" w:tplc="5A94489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414C54A7"/>
    <w:multiLevelType w:val="hybridMultilevel"/>
    <w:tmpl w:val="9A56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86CD2"/>
    <w:multiLevelType w:val="hybridMultilevel"/>
    <w:tmpl w:val="0A78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47C1B"/>
    <w:multiLevelType w:val="multilevel"/>
    <w:tmpl w:val="AC907F3C"/>
    <w:numStyleLink w:val="BulletList2"/>
  </w:abstractNum>
  <w:abstractNum w:abstractNumId="25" w15:restartNumberingAfterBreak="0">
    <w:nsid w:val="526E0320"/>
    <w:multiLevelType w:val="hybridMultilevel"/>
    <w:tmpl w:val="14F2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F5555"/>
    <w:multiLevelType w:val="hybridMultilevel"/>
    <w:tmpl w:val="BAAC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222C2"/>
    <w:multiLevelType w:val="hybridMultilevel"/>
    <w:tmpl w:val="2C726F0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59985DAD"/>
    <w:multiLevelType w:val="hybridMultilevel"/>
    <w:tmpl w:val="15629256"/>
    <w:lvl w:ilvl="0" w:tplc="D604C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57244"/>
    <w:multiLevelType w:val="hybridMultilevel"/>
    <w:tmpl w:val="EF7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A6B14"/>
    <w:multiLevelType w:val="hybridMultilevel"/>
    <w:tmpl w:val="39FE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00087"/>
    <w:multiLevelType w:val="hybridMultilevel"/>
    <w:tmpl w:val="B9DC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46808"/>
    <w:multiLevelType w:val="hybridMultilevel"/>
    <w:tmpl w:val="7496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051EF"/>
    <w:multiLevelType w:val="hybridMultilevel"/>
    <w:tmpl w:val="14E872A2"/>
    <w:lvl w:ilvl="0" w:tplc="3514A83E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B3ACC"/>
    <w:multiLevelType w:val="multilevel"/>
    <w:tmpl w:val="AC907F3C"/>
    <w:numStyleLink w:val="BulletList2"/>
  </w:abstractNum>
  <w:abstractNum w:abstractNumId="35" w15:restartNumberingAfterBreak="0">
    <w:nsid w:val="6F490FD0"/>
    <w:multiLevelType w:val="hybridMultilevel"/>
    <w:tmpl w:val="A060EEB6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6" w15:restartNumberingAfterBreak="0">
    <w:nsid w:val="6F671689"/>
    <w:multiLevelType w:val="multilevel"/>
    <w:tmpl w:val="AC907F3C"/>
    <w:numStyleLink w:val="BulletList2"/>
  </w:abstractNum>
  <w:abstractNum w:abstractNumId="37" w15:restartNumberingAfterBreak="0">
    <w:nsid w:val="7F407F4C"/>
    <w:multiLevelType w:val="hybridMultilevel"/>
    <w:tmpl w:val="AF8AC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24"/>
  </w:num>
  <w:num w:numId="4">
    <w:abstractNumId w:val="36"/>
  </w:num>
  <w:num w:numId="5">
    <w:abstractNumId w:val="18"/>
  </w:num>
  <w:num w:numId="6">
    <w:abstractNumId w:val="34"/>
  </w:num>
  <w:num w:numId="7">
    <w:abstractNumId w:val="1"/>
  </w:num>
  <w:num w:numId="8">
    <w:abstractNumId w:val="21"/>
  </w:num>
  <w:num w:numId="9">
    <w:abstractNumId w:val="10"/>
  </w:num>
  <w:num w:numId="10">
    <w:abstractNumId w:val="20"/>
  </w:num>
  <w:num w:numId="11">
    <w:abstractNumId w:val="17"/>
  </w:num>
  <w:num w:numId="12">
    <w:abstractNumId w:val="31"/>
  </w:num>
  <w:num w:numId="13">
    <w:abstractNumId w:val="23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22"/>
  </w:num>
  <w:num w:numId="17">
    <w:abstractNumId w:val="12"/>
  </w:num>
  <w:num w:numId="18">
    <w:abstractNumId w:val="29"/>
  </w:num>
  <w:num w:numId="19">
    <w:abstractNumId w:val="14"/>
  </w:num>
  <w:num w:numId="20">
    <w:abstractNumId w:val="7"/>
  </w:num>
  <w:num w:numId="21">
    <w:abstractNumId w:val="9"/>
  </w:num>
  <w:num w:numId="22">
    <w:abstractNumId w:val="6"/>
  </w:num>
  <w:num w:numId="23">
    <w:abstractNumId w:val="35"/>
  </w:num>
  <w:num w:numId="24">
    <w:abstractNumId w:val="15"/>
  </w:num>
  <w:num w:numId="25">
    <w:abstractNumId w:val="33"/>
  </w:num>
  <w:num w:numId="26">
    <w:abstractNumId w:val="5"/>
  </w:num>
  <w:num w:numId="27">
    <w:abstractNumId w:val="25"/>
  </w:num>
  <w:num w:numId="28">
    <w:abstractNumId w:val="13"/>
  </w:num>
  <w:num w:numId="29">
    <w:abstractNumId w:val="37"/>
  </w:num>
  <w:num w:numId="30">
    <w:abstractNumId w:val="19"/>
  </w:num>
  <w:num w:numId="31">
    <w:abstractNumId w:val="16"/>
  </w:num>
  <w:num w:numId="32">
    <w:abstractNumId w:val="28"/>
  </w:num>
  <w:num w:numId="33">
    <w:abstractNumId w:val="30"/>
  </w:num>
  <w:num w:numId="34">
    <w:abstractNumId w:val="26"/>
  </w:num>
  <w:num w:numId="35">
    <w:abstractNumId w:val="8"/>
  </w:num>
  <w:num w:numId="36">
    <w:abstractNumId w:val="0"/>
  </w:num>
  <w:num w:numId="37">
    <w:abstractNumId w:val="4"/>
  </w:num>
  <w:num w:numId="38">
    <w:abstractNumId w:val="27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BD"/>
    <w:rsid w:val="00003D47"/>
    <w:rsid w:val="00007A9B"/>
    <w:rsid w:val="00012DDF"/>
    <w:rsid w:val="00016678"/>
    <w:rsid w:val="000201D6"/>
    <w:rsid w:val="000259D6"/>
    <w:rsid w:val="00025E8B"/>
    <w:rsid w:val="00027376"/>
    <w:rsid w:val="000279CB"/>
    <w:rsid w:val="00031B5F"/>
    <w:rsid w:val="000473D7"/>
    <w:rsid w:val="000516BA"/>
    <w:rsid w:val="00057FA8"/>
    <w:rsid w:val="00060807"/>
    <w:rsid w:val="0006526F"/>
    <w:rsid w:val="000656CE"/>
    <w:rsid w:val="00067672"/>
    <w:rsid w:val="000845C9"/>
    <w:rsid w:val="000845E0"/>
    <w:rsid w:val="0008464F"/>
    <w:rsid w:val="00091482"/>
    <w:rsid w:val="000953D1"/>
    <w:rsid w:val="0009652C"/>
    <w:rsid w:val="00097BB5"/>
    <w:rsid w:val="000B2CC5"/>
    <w:rsid w:val="000C3B34"/>
    <w:rsid w:val="000C3D74"/>
    <w:rsid w:val="000C56D3"/>
    <w:rsid w:val="000C5B79"/>
    <w:rsid w:val="000C7F2E"/>
    <w:rsid w:val="000E2DFB"/>
    <w:rsid w:val="000E422C"/>
    <w:rsid w:val="000E73BC"/>
    <w:rsid w:val="000F3A31"/>
    <w:rsid w:val="000F4F4F"/>
    <w:rsid w:val="000F7CCC"/>
    <w:rsid w:val="001006D9"/>
    <w:rsid w:val="00110D68"/>
    <w:rsid w:val="00123754"/>
    <w:rsid w:val="001255A1"/>
    <w:rsid w:val="00130804"/>
    <w:rsid w:val="00131F95"/>
    <w:rsid w:val="00142CF0"/>
    <w:rsid w:val="00145EEB"/>
    <w:rsid w:val="00151A5D"/>
    <w:rsid w:val="00152244"/>
    <w:rsid w:val="00156F24"/>
    <w:rsid w:val="0016231A"/>
    <w:rsid w:val="00171987"/>
    <w:rsid w:val="00174FC8"/>
    <w:rsid w:val="00183B18"/>
    <w:rsid w:val="001934AE"/>
    <w:rsid w:val="00193A70"/>
    <w:rsid w:val="001A0DC6"/>
    <w:rsid w:val="001A4AAD"/>
    <w:rsid w:val="001A4BC8"/>
    <w:rsid w:val="001B38C2"/>
    <w:rsid w:val="001B7738"/>
    <w:rsid w:val="001B7C5E"/>
    <w:rsid w:val="001C7F6F"/>
    <w:rsid w:val="001D288D"/>
    <w:rsid w:val="001D7393"/>
    <w:rsid w:val="001E1139"/>
    <w:rsid w:val="001E68E3"/>
    <w:rsid w:val="001F1A69"/>
    <w:rsid w:val="001F3460"/>
    <w:rsid w:val="001F4FC4"/>
    <w:rsid w:val="002160A5"/>
    <w:rsid w:val="00216F67"/>
    <w:rsid w:val="00220E3F"/>
    <w:rsid w:val="00225D81"/>
    <w:rsid w:val="00240382"/>
    <w:rsid w:val="0024570A"/>
    <w:rsid w:val="00247B1B"/>
    <w:rsid w:val="00261465"/>
    <w:rsid w:val="0026295A"/>
    <w:rsid w:val="00264516"/>
    <w:rsid w:val="0026758A"/>
    <w:rsid w:val="00275FDC"/>
    <w:rsid w:val="0027768B"/>
    <w:rsid w:val="00285A98"/>
    <w:rsid w:val="00287E9F"/>
    <w:rsid w:val="002914FC"/>
    <w:rsid w:val="00291C1E"/>
    <w:rsid w:val="00295571"/>
    <w:rsid w:val="002A5F08"/>
    <w:rsid w:val="002A6A45"/>
    <w:rsid w:val="002C1081"/>
    <w:rsid w:val="002C1729"/>
    <w:rsid w:val="002C1A77"/>
    <w:rsid w:val="002C2B19"/>
    <w:rsid w:val="002C3ECB"/>
    <w:rsid w:val="002C570B"/>
    <w:rsid w:val="002C5F36"/>
    <w:rsid w:val="002C7580"/>
    <w:rsid w:val="002D37E3"/>
    <w:rsid w:val="002D4781"/>
    <w:rsid w:val="002D5936"/>
    <w:rsid w:val="002E243A"/>
    <w:rsid w:val="002E7A8A"/>
    <w:rsid w:val="002F6FFF"/>
    <w:rsid w:val="0030052D"/>
    <w:rsid w:val="00303EFC"/>
    <w:rsid w:val="00313025"/>
    <w:rsid w:val="00321AFF"/>
    <w:rsid w:val="00330AA2"/>
    <w:rsid w:val="00353811"/>
    <w:rsid w:val="00354EAF"/>
    <w:rsid w:val="0035786B"/>
    <w:rsid w:val="00360F1B"/>
    <w:rsid w:val="0036203E"/>
    <w:rsid w:val="00363541"/>
    <w:rsid w:val="00380F55"/>
    <w:rsid w:val="003840B6"/>
    <w:rsid w:val="00385600"/>
    <w:rsid w:val="003861CE"/>
    <w:rsid w:val="00387698"/>
    <w:rsid w:val="003878EA"/>
    <w:rsid w:val="00392566"/>
    <w:rsid w:val="003A046B"/>
    <w:rsid w:val="003C45B8"/>
    <w:rsid w:val="003D7A02"/>
    <w:rsid w:val="003E2550"/>
    <w:rsid w:val="003E32E1"/>
    <w:rsid w:val="00402033"/>
    <w:rsid w:val="0040483E"/>
    <w:rsid w:val="00405E5C"/>
    <w:rsid w:val="00412F48"/>
    <w:rsid w:val="00416428"/>
    <w:rsid w:val="00424C78"/>
    <w:rsid w:val="00430691"/>
    <w:rsid w:val="00431482"/>
    <w:rsid w:val="00432ED3"/>
    <w:rsid w:val="00433FA0"/>
    <w:rsid w:val="00435477"/>
    <w:rsid w:val="00435FC3"/>
    <w:rsid w:val="004377F6"/>
    <w:rsid w:val="00442E42"/>
    <w:rsid w:val="00446D0D"/>
    <w:rsid w:val="004530A5"/>
    <w:rsid w:val="00453A3D"/>
    <w:rsid w:val="0046016A"/>
    <w:rsid w:val="004607C2"/>
    <w:rsid w:val="00464F1C"/>
    <w:rsid w:val="00480441"/>
    <w:rsid w:val="00483404"/>
    <w:rsid w:val="00485107"/>
    <w:rsid w:val="00497E45"/>
    <w:rsid w:val="004A18F6"/>
    <w:rsid w:val="004A3FD8"/>
    <w:rsid w:val="004A4F92"/>
    <w:rsid w:val="004A56DC"/>
    <w:rsid w:val="004D56DD"/>
    <w:rsid w:val="004E16F4"/>
    <w:rsid w:val="00501B88"/>
    <w:rsid w:val="00503139"/>
    <w:rsid w:val="00503FF8"/>
    <w:rsid w:val="00504971"/>
    <w:rsid w:val="005139BC"/>
    <w:rsid w:val="005151ED"/>
    <w:rsid w:val="00521DC7"/>
    <w:rsid w:val="00523CA3"/>
    <w:rsid w:val="0053202B"/>
    <w:rsid w:val="00532BC9"/>
    <w:rsid w:val="00532C37"/>
    <w:rsid w:val="00535FAA"/>
    <w:rsid w:val="00540EDC"/>
    <w:rsid w:val="005470B0"/>
    <w:rsid w:val="00556850"/>
    <w:rsid w:val="005645FC"/>
    <w:rsid w:val="005714B9"/>
    <w:rsid w:val="00584730"/>
    <w:rsid w:val="00586D51"/>
    <w:rsid w:val="005879D5"/>
    <w:rsid w:val="00590920"/>
    <w:rsid w:val="00590D6F"/>
    <w:rsid w:val="0059325A"/>
    <w:rsid w:val="005A1568"/>
    <w:rsid w:val="005A42BF"/>
    <w:rsid w:val="005A7E20"/>
    <w:rsid w:val="005C5F7D"/>
    <w:rsid w:val="005E0127"/>
    <w:rsid w:val="005E69AD"/>
    <w:rsid w:val="00607605"/>
    <w:rsid w:val="00610350"/>
    <w:rsid w:val="00620426"/>
    <w:rsid w:val="006304B3"/>
    <w:rsid w:val="00631D99"/>
    <w:rsid w:val="00633B2A"/>
    <w:rsid w:val="00643F68"/>
    <w:rsid w:val="006440C0"/>
    <w:rsid w:val="00651ABC"/>
    <w:rsid w:val="006606D2"/>
    <w:rsid w:val="00661B73"/>
    <w:rsid w:val="00667FFB"/>
    <w:rsid w:val="0067767B"/>
    <w:rsid w:val="00681ED9"/>
    <w:rsid w:val="00684D9A"/>
    <w:rsid w:val="006916EB"/>
    <w:rsid w:val="00697C94"/>
    <w:rsid w:val="006A0A6A"/>
    <w:rsid w:val="006A30B2"/>
    <w:rsid w:val="006C6CE3"/>
    <w:rsid w:val="006D4D91"/>
    <w:rsid w:val="006D6394"/>
    <w:rsid w:val="006D6805"/>
    <w:rsid w:val="006E3376"/>
    <w:rsid w:val="006F1187"/>
    <w:rsid w:val="006F3059"/>
    <w:rsid w:val="006F5A93"/>
    <w:rsid w:val="006F79B6"/>
    <w:rsid w:val="00705996"/>
    <w:rsid w:val="0071324F"/>
    <w:rsid w:val="00713644"/>
    <w:rsid w:val="00721334"/>
    <w:rsid w:val="00732864"/>
    <w:rsid w:val="007352F9"/>
    <w:rsid w:val="00737BC2"/>
    <w:rsid w:val="00750FB2"/>
    <w:rsid w:val="00756BAA"/>
    <w:rsid w:val="00760174"/>
    <w:rsid w:val="00774A5F"/>
    <w:rsid w:val="0077646C"/>
    <w:rsid w:val="007947A8"/>
    <w:rsid w:val="007A17DB"/>
    <w:rsid w:val="007B356F"/>
    <w:rsid w:val="007B5B1F"/>
    <w:rsid w:val="007D2239"/>
    <w:rsid w:val="007D612B"/>
    <w:rsid w:val="007E195F"/>
    <w:rsid w:val="007F3C6E"/>
    <w:rsid w:val="008105F4"/>
    <w:rsid w:val="00816164"/>
    <w:rsid w:val="008208E8"/>
    <w:rsid w:val="00830503"/>
    <w:rsid w:val="00830AB1"/>
    <w:rsid w:val="008328DE"/>
    <w:rsid w:val="00832ED9"/>
    <w:rsid w:val="00834279"/>
    <w:rsid w:val="00834651"/>
    <w:rsid w:val="00835271"/>
    <w:rsid w:val="00844E63"/>
    <w:rsid w:val="00845FE5"/>
    <w:rsid w:val="00857E67"/>
    <w:rsid w:val="008908B3"/>
    <w:rsid w:val="0089117C"/>
    <w:rsid w:val="00891FF4"/>
    <w:rsid w:val="008961F1"/>
    <w:rsid w:val="008B0D0E"/>
    <w:rsid w:val="008B344D"/>
    <w:rsid w:val="008C0744"/>
    <w:rsid w:val="008C07BD"/>
    <w:rsid w:val="008D2375"/>
    <w:rsid w:val="008E0735"/>
    <w:rsid w:val="008E25F8"/>
    <w:rsid w:val="008E3F96"/>
    <w:rsid w:val="008E553C"/>
    <w:rsid w:val="008F7996"/>
    <w:rsid w:val="00900E4E"/>
    <w:rsid w:val="00912E96"/>
    <w:rsid w:val="009155CF"/>
    <w:rsid w:val="00915C8C"/>
    <w:rsid w:val="00921CD2"/>
    <w:rsid w:val="00926566"/>
    <w:rsid w:val="009319D3"/>
    <w:rsid w:val="009405E9"/>
    <w:rsid w:val="00943CBF"/>
    <w:rsid w:val="0095095F"/>
    <w:rsid w:val="00952E0F"/>
    <w:rsid w:val="00955F61"/>
    <w:rsid w:val="00972D25"/>
    <w:rsid w:val="0097321B"/>
    <w:rsid w:val="0098538F"/>
    <w:rsid w:val="00987A14"/>
    <w:rsid w:val="00990FE3"/>
    <w:rsid w:val="0099128B"/>
    <w:rsid w:val="0099551C"/>
    <w:rsid w:val="009A47AC"/>
    <w:rsid w:val="009C2A45"/>
    <w:rsid w:val="009D2227"/>
    <w:rsid w:val="009D707B"/>
    <w:rsid w:val="009E0591"/>
    <w:rsid w:val="009E09A9"/>
    <w:rsid w:val="009E4F1E"/>
    <w:rsid w:val="009E5EC6"/>
    <w:rsid w:val="00A01865"/>
    <w:rsid w:val="00A344EE"/>
    <w:rsid w:val="00A41CF0"/>
    <w:rsid w:val="00A44447"/>
    <w:rsid w:val="00A502CE"/>
    <w:rsid w:val="00A522B5"/>
    <w:rsid w:val="00A60ECD"/>
    <w:rsid w:val="00A773AA"/>
    <w:rsid w:val="00A81A0E"/>
    <w:rsid w:val="00AA285F"/>
    <w:rsid w:val="00AD13C0"/>
    <w:rsid w:val="00AD147F"/>
    <w:rsid w:val="00AD226C"/>
    <w:rsid w:val="00AD514B"/>
    <w:rsid w:val="00AE2365"/>
    <w:rsid w:val="00AE5452"/>
    <w:rsid w:val="00AF0322"/>
    <w:rsid w:val="00B00872"/>
    <w:rsid w:val="00B032BD"/>
    <w:rsid w:val="00B06049"/>
    <w:rsid w:val="00B07803"/>
    <w:rsid w:val="00B148EF"/>
    <w:rsid w:val="00B16AD6"/>
    <w:rsid w:val="00B22263"/>
    <w:rsid w:val="00B22D24"/>
    <w:rsid w:val="00B25753"/>
    <w:rsid w:val="00B42630"/>
    <w:rsid w:val="00B54179"/>
    <w:rsid w:val="00B55095"/>
    <w:rsid w:val="00B621B6"/>
    <w:rsid w:val="00B660F4"/>
    <w:rsid w:val="00B70730"/>
    <w:rsid w:val="00B725D3"/>
    <w:rsid w:val="00B8730E"/>
    <w:rsid w:val="00B93247"/>
    <w:rsid w:val="00B97242"/>
    <w:rsid w:val="00BA49A7"/>
    <w:rsid w:val="00BB4880"/>
    <w:rsid w:val="00BC7F1D"/>
    <w:rsid w:val="00BD38CB"/>
    <w:rsid w:val="00BE02BF"/>
    <w:rsid w:val="00BE5592"/>
    <w:rsid w:val="00BE7167"/>
    <w:rsid w:val="00BF1CD9"/>
    <w:rsid w:val="00C01C64"/>
    <w:rsid w:val="00C11504"/>
    <w:rsid w:val="00C12EF3"/>
    <w:rsid w:val="00C13003"/>
    <w:rsid w:val="00C16A1F"/>
    <w:rsid w:val="00C25B7D"/>
    <w:rsid w:val="00C327A8"/>
    <w:rsid w:val="00C42C45"/>
    <w:rsid w:val="00C5430C"/>
    <w:rsid w:val="00C56540"/>
    <w:rsid w:val="00C63D9E"/>
    <w:rsid w:val="00C766C8"/>
    <w:rsid w:val="00C847A4"/>
    <w:rsid w:val="00C87F76"/>
    <w:rsid w:val="00C91445"/>
    <w:rsid w:val="00C9274D"/>
    <w:rsid w:val="00CA40E4"/>
    <w:rsid w:val="00CB6F52"/>
    <w:rsid w:val="00CC7414"/>
    <w:rsid w:val="00CC764F"/>
    <w:rsid w:val="00CD48D7"/>
    <w:rsid w:val="00CD4EBB"/>
    <w:rsid w:val="00CE2DD0"/>
    <w:rsid w:val="00CE7B40"/>
    <w:rsid w:val="00CE7D3F"/>
    <w:rsid w:val="00D0008D"/>
    <w:rsid w:val="00D050DA"/>
    <w:rsid w:val="00D159C9"/>
    <w:rsid w:val="00D2164E"/>
    <w:rsid w:val="00D22188"/>
    <w:rsid w:val="00D221E7"/>
    <w:rsid w:val="00D25D89"/>
    <w:rsid w:val="00D26412"/>
    <w:rsid w:val="00D30EAA"/>
    <w:rsid w:val="00D50ADB"/>
    <w:rsid w:val="00D60C40"/>
    <w:rsid w:val="00D8630B"/>
    <w:rsid w:val="00D86772"/>
    <w:rsid w:val="00D91D68"/>
    <w:rsid w:val="00D959F6"/>
    <w:rsid w:val="00D97EF8"/>
    <w:rsid w:val="00DA09D6"/>
    <w:rsid w:val="00DA2195"/>
    <w:rsid w:val="00DB17E2"/>
    <w:rsid w:val="00DB3487"/>
    <w:rsid w:val="00DB6777"/>
    <w:rsid w:val="00DD3D4C"/>
    <w:rsid w:val="00DF0A6C"/>
    <w:rsid w:val="00DF3778"/>
    <w:rsid w:val="00DF591E"/>
    <w:rsid w:val="00DF66E0"/>
    <w:rsid w:val="00E05A98"/>
    <w:rsid w:val="00E0737C"/>
    <w:rsid w:val="00E15C11"/>
    <w:rsid w:val="00E16E2A"/>
    <w:rsid w:val="00E266B3"/>
    <w:rsid w:val="00E3074A"/>
    <w:rsid w:val="00E364EA"/>
    <w:rsid w:val="00E47238"/>
    <w:rsid w:val="00E5163C"/>
    <w:rsid w:val="00E551C8"/>
    <w:rsid w:val="00E55D0E"/>
    <w:rsid w:val="00E615A8"/>
    <w:rsid w:val="00E71164"/>
    <w:rsid w:val="00E73C4B"/>
    <w:rsid w:val="00E82172"/>
    <w:rsid w:val="00E84363"/>
    <w:rsid w:val="00E84456"/>
    <w:rsid w:val="00E8550F"/>
    <w:rsid w:val="00E86C7F"/>
    <w:rsid w:val="00E920A3"/>
    <w:rsid w:val="00EA04DA"/>
    <w:rsid w:val="00EA2D71"/>
    <w:rsid w:val="00EB1152"/>
    <w:rsid w:val="00EB3D41"/>
    <w:rsid w:val="00EC00B5"/>
    <w:rsid w:val="00EC7951"/>
    <w:rsid w:val="00ED39F7"/>
    <w:rsid w:val="00EE0467"/>
    <w:rsid w:val="00EE2444"/>
    <w:rsid w:val="00EE26F7"/>
    <w:rsid w:val="00EE6968"/>
    <w:rsid w:val="00F00A5A"/>
    <w:rsid w:val="00F04EA2"/>
    <w:rsid w:val="00F14ABF"/>
    <w:rsid w:val="00F26BF1"/>
    <w:rsid w:val="00F2749D"/>
    <w:rsid w:val="00F30EB7"/>
    <w:rsid w:val="00F4013E"/>
    <w:rsid w:val="00F612BD"/>
    <w:rsid w:val="00F62652"/>
    <w:rsid w:val="00F637F8"/>
    <w:rsid w:val="00F70B6B"/>
    <w:rsid w:val="00F71D40"/>
    <w:rsid w:val="00F72111"/>
    <w:rsid w:val="00F7569F"/>
    <w:rsid w:val="00F832AB"/>
    <w:rsid w:val="00F93BB8"/>
    <w:rsid w:val="00F96F13"/>
    <w:rsid w:val="00FA0DEE"/>
    <w:rsid w:val="00FA6A03"/>
    <w:rsid w:val="00FA7260"/>
    <w:rsid w:val="00FC03F8"/>
    <w:rsid w:val="00FC22DC"/>
    <w:rsid w:val="00FD364B"/>
    <w:rsid w:val="00FD7AAD"/>
    <w:rsid w:val="00FE1EE5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0048A"/>
  <w15:chartTrackingRefBased/>
  <w15:docId w15:val="{88921960-23FB-4C63-911E-6198467B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7C2"/>
    <w:pPr>
      <w:spacing w:line="240" w:lineRule="auto"/>
      <w:jc w:val="both"/>
    </w:pPr>
    <w:rPr>
      <w:rFonts w:asciiTheme="majorHAnsi" w:hAnsiTheme="majorHAnsi"/>
      <w:color w:val="404040" w:themeColor="text1" w:themeTint="BF"/>
      <w:spacing w:val="1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F96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BF8F00" w:themeColor="accent4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96"/>
    <w:pPr>
      <w:keepNext/>
      <w:keepLines/>
      <w:spacing w:before="360" w:after="0"/>
      <w:jc w:val="left"/>
      <w:outlineLvl w:val="1"/>
    </w:pPr>
    <w:rPr>
      <w:rFonts w:eastAsiaTheme="majorEastAsia" w:cstheme="majorBidi"/>
      <w:color w:val="1F3864" w:themeColor="accent5" w:themeShade="80"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8CB"/>
    <w:pPr>
      <w:keepNext/>
      <w:keepLines/>
      <w:spacing w:before="240" w:after="0"/>
      <w:jc w:val="left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5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540"/>
    <w:rPr>
      <w:color w:val="262626" w:themeColor="text1" w:themeTint="D9"/>
      <w:sz w:val="32"/>
    </w:rPr>
  </w:style>
  <w:style w:type="paragraph" w:styleId="Footer">
    <w:name w:val="footer"/>
    <w:basedOn w:val="Normal"/>
    <w:link w:val="FooterChar"/>
    <w:uiPriority w:val="99"/>
    <w:unhideWhenUsed/>
    <w:rsid w:val="00ED39F7"/>
    <w:pPr>
      <w:tabs>
        <w:tab w:val="right" w:pos="9360"/>
      </w:tabs>
      <w:spacing w:after="0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D39F7"/>
    <w:rPr>
      <w:color w:val="262626" w:themeColor="text1" w:themeTint="D9"/>
      <w:spacing w:val="10"/>
    </w:rPr>
  </w:style>
  <w:style w:type="character" w:styleId="PlaceholderText">
    <w:name w:val="Placeholder Text"/>
    <w:basedOn w:val="DefaultParagraphFont"/>
    <w:uiPriority w:val="99"/>
    <w:semiHidden/>
    <w:rsid w:val="00705996"/>
    <w:rPr>
      <w:color w:val="808080"/>
    </w:rPr>
  </w:style>
  <w:style w:type="paragraph" w:styleId="NoSpacing">
    <w:name w:val="No Spacing"/>
    <w:link w:val="NoSpacingChar"/>
    <w:uiPriority w:val="1"/>
    <w:rsid w:val="00EC79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795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rsid w:val="00152244"/>
    <w:pPr>
      <w:spacing w:after="0"/>
      <w:ind w:right="2520"/>
      <w:contextualSpacing/>
    </w:pPr>
    <w:rPr>
      <w:rFonts w:eastAsiaTheme="majorEastAsia" w:cstheme="majorBidi"/>
      <w:color w:val="D9D9D9" w:themeColor="background1" w:themeShade="D9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244"/>
    <w:rPr>
      <w:rFonts w:asciiTheme="majorHAnsi" w:eastAsiaTheme="majorEastAsia" w:hAnsiTheme="majorHAnsi" w:cstheme="majorBidi"/>
      <w:color w:val="D9D9D9" w:themeColor="background1" w:themeShade="D9"/>
      <w:spacing w:val="-10"/>
      <w:kern w:val="28"/>
      <w:sz w:val="72"/>
      <w:szCs w:val="56"/>
    </w:rPr>
  </w:style>
  <w:style w:type="paragraph" w:styleId="Subtitle">
    <w:name w:val="Subtitle"/>
    <w:next w:val="Normal"/>
    <w:link w:val="SubtitleChar"/>
    <w:uiPriority w:val="11"/>
    <w:rsid w:val="00F612BD"/>
    <w:pPr>
      <w:spacing w:line="240" w:lineRule="auto"/>
      <w:ind w:right="2520"/>
    </w:pPr>
    <w:rPr>
      <w:b/>
      <w:color w:val="FFC000"/>
      <w:spacing w:val="10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612BD"/>
    <w:rPr>
      <w:b/>
      <w:color w:val="FFC000"/>
      <w:spacing w:val="10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rsid w:val="000473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D7"/>
    <w:rPr>
      <w:i/>
      <w:iCs/>
      <w:color w:val="5B9BD5" w:themeColor="accent1"/>
      <w:spacing w:val="8"/>
      <w:sz w:val="32"/>
    </w:rPr>
  </w:style>
  <w:style w:type="paragraph" w:customStyle="1" w:styleId="ExecutiveSummary">
    <w:name w:val="Executive Summary"/>
    <w:basedOn w:val="Normal"/>
    <w:link w:val="ExecutiveSummaryChar"/>
    <w:qFormat/>
    <w:rsid w:val="00497E45"/>
    <w:pPr>
      <w:spacing w:before="240" w:after="240"/>
      <w:ind w:left="720" w:right="720"/>
    </w:pPr>
    <w:rPr>
      <w:color w:val="2F5496" w:themeColor="accent5" w:themeShade="BF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E3F96"/>
    <w:rPr>
      <w:rFonts w:asciiTheme="majorHAnsi" w:eastAsiaTheme="majorEastAsia" w:hAnsiTheme="majorHAnsi" w:cstheme="majorBidi"/>
      <w:b/>
      <w:color w:val="BF8F00" w:themeColor="accent4" w:themeShade="BF"/>
      <w:spacing w:val="10"/>
      <w:sz w:val="72"/>
      <w:szCs w:val="72"/>
    </w:rPr>
  </w:style>
  <w:style w:type="character" w:customStyle="1" w:styleId="ExecutiveSummaryChar">
    <w:name w:val="Executive Summary Char"/>
    <w:basedOn w:val="DefaultParagraphFont"/>
    <w:link w:val="ExecutiveSummary"/>
    <w:rsid w:val="00497E45"/>
    <w:rPr>
      <w:rFonts w:asciiTheme="majorHAnsi" w:hAnsiTheme="majorHAnsi"/>
      <w:color w:val="2F5496" w:themeColor="accent5" w:themeShade="BF"/>
      <w:spacing w:val="10"/>
      <w:sz w:val="36"/>
      <w:szCs w:val="32"/>
    </w:rPr>
  </w:style>
  <w:style w:type="paragraph" w:styleId="TOCHeading">
    <w:name w:val="TOC Heading"/>
    <w:next w:val="Normal"/>
    <w:uiPriority w:val="39"/>
    <w:unhideWhenUsed/>
    <w:rsid w:val="000259D6"/>
    <w:rPr>
      <w:rFonts w:asciiTheme="majorHAnsi" w:eastAsiaTheme="majorEastAsia" w:hAnsiTheme="majorHAnsi" w:cstheme="majorBidi"/>
      <w:color w:val="BF8F00" w:themeColor="accent4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8105F4"/>
    <w:pPr>
      <w:tabs>
        <w:tab w:val="right" w:leader="dot" w:pos="9350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6A0A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3F96"/>
    <w:rPr>
      <w:rFonts w:asciiTheme="majorHAnsi" w:eastAsiaTheme="majorEastAsia" w:hAnsiTheme="majorHAnsi" w:cstheme="majorBidi"/>
      <w:color w:val="1F3864" w:themeColor="accent5" w:themeShade="80"/>
      <w:spacing w:val="10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38CB"/>
    <w:rPr>
      <w:rFonts w:asciiTheme="majorHAnsi" w:eastAsiaTheme="majorEastAsia" w:hAnsiTheme="majorHAnsi" w:cstheme="majorBidi"/>
      <w:b/>
      <w:color w:val="404040" w:themeColor="text1" w:themeTint="BF"/>
      <w:spacing w:val="10"/>
      <w:sz w:val="32"/>
      <w:szCs w:val="24"/>
    </w:rPr>
  </w:style>
  <w:style w:type="paragraph" w:styleId="TOC2">
    <w:name w:val="toc 2"/>
    <w:basedOn w:val="TOC1"/>
    <w:next w:val="Normal"/>
    <w:autoRedefine/>
    <w:uiPriority w:val="39"/>
    <w:unhideWhenUsed/>
    <w:rsid w:val="00A01865"/>
    <w:pPr>
      <w:ind w:left="360"/>
    </w:pPr>
    <w:rPr>
      <w:b w:val="0"/>
      <w:color w:val="595959" w:themeColor="text1" w:themeTint="A6"/>
    </w:rPr>
  </w:style>
  <w:style w:type="character" w:styleId="Strong">
    <w:name w:val="Strong"/>
    <w:basedOn w:val="DefaultParagraphFont"/>
    <w:uiPriority w:val="22"/>
    <w:rsid w:val="00523CA3"/>
    <w:rPr>
      <w:b/>
      <w:bCs/>
    </w:rPr>
  </w:style>
  <w:style w:type="paragraph" w:customStyle="1" w:styleId="Sidebar">
    <w:name w:val="Sidebar"/>
    <w:basedOn w:val="Normal"/>
    <w:link w:val="SidebarChar"/>
    <w:qFormat/>
    <w:rsid w:val="0089117C"/>
    <w:rPr>
      <w:color w:val="F2F2F2" w:themeColor="background1" w:themeShade="F2"/>
      <w:szCs w:val="36"/>
    </w:rPr>
  </w:style>
  <w:style w:type="paragraph" w:customStyle="1" w:styleId="SidebarTitle">
    <w:name w:val="Sidebar Title"/>
    <w:basedOn w:val="Sidebar"/>
    <w:link w:val="SidebarTitleChar"/>
    <w:qFormat/>
    <w:rsid w:val="00DF0A6C"/>
    <w:rPr>
      <w:b/>
      <w:color w:val="FFC000"/>
      <w:sz w:val="40"/>
    </w:rPr>
  </w:style>
  <w:style w:type="character" w:customStyle="1" w:styleId="SidebarChar">
    <w:name w:val="Sidebar Char"/>
    <w:basedOn w:val="DefaultParagraphFont"/>
    <w:link w:val="Sidebar"/>
    <w:rsid w:val="0089117C"/>
    <w:rPr>
      <w:rFonts w:asciiTheme="majorHAnsi" w:hAnsiTheme="majorHAnsi"/>
      <w:color w:val="F2F2F2" w:themeColor="background1" w:themeShade="F2"/>
      <w:spacing w:val="10"/>
      <w:sz w:val="32"/>
      <w:szCs w:val="36"/>
    </w:rPr>
  </w:style>
  <w:style w:type="table" w:styleId="TableGrid">
    <w:name w:val="Table Grid"/>
    <w:basedOn w:val="TableNormal"/>
    <w:uiPriority w:val="39"/>
    <w:rsid w:val="00D9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debarTitleChar">
    <w:name w:val="Sidebar Title Char"/>
    <w:basedOn w:val="SidebarChar"/>
    <w:link w:val="SidebarTitle"/>
    <w:rsid w:val="00DF0A6C"/>
    <w:rPr>
      <w:rFonts w:asciiTheme="majorHAnsi" w:hAnsiTheme="majorHAnsi"/>
      <w:b/>
      <w:color w:val="FFC000"/>
      <w:spacing w:val="10"/>
      <w:sz w:val="40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D60C40"/>
    <w:pPr>
      <w:ind w:left="720" w:right="720"/>
    </w:pPr>
    <w:rPr>
      <w:i/>
      <w:spacing w:val="0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D60C40"/>
    <w:rPr>
      <w:rFonts w:asciiTheme="majorHAnsi" w:hAnsiTheme="majorHAnsi"/>
      <w:i/>
      <w:color w:val="404040" w:themeColor="text1" w:themeTint="BF"/>
      <w:sz w:val="28"/>
      <w:szCs w:val="36"/>
    </w:rPr>
  </w:style>
  <w:style w:type="paragraph" w:customStyle="1" w:styleId="CodeBlock">
    <w:name w:val="Code Block"/>
    <w:basedOn w:val="Normal"/>
    <w:link w:val="CodeBlockChar"/>
    <w:qFormat/>
    <w:rsid w:val="004D56DD"/>
    <w:pPr>
      <w:framePr w:hSpace="288" w:wrap="notBeside" w:vAnchor="text" w:hAnchor="margin" w:y="1"/>
      <w:pBdr>
        <w:top w:val="single" w:sz="4" w:space="8" w:color="ACB9CA" w:themeColor="text2" w:themeTint="66"/>
        <w:left w:val="single" w:sz="4" w:space="8" w:color="ACB9CA" w:themeColor="text2" w:themeTint="66"/>
        <w:bottom w:val="single" w:sz="4" w:space="8" w:color="ACB9CA" w:themeColor="text2" w:themeTint="66"/>
        <w:right w:val="single" w:sz="4" w:space="8" w:color="ACB9CA" w:themeColor="text2" w:themeTint="66"/>
      </w:pBdr>
      <w:shd w:val="clear" w:color="auto" w:fill="ACB9CA" w:themeFill="text2" w:themeFillTint="66"/>
      <w:autoSpaceDE w:val="0"/>
      <w:autoSpaceDN w:val="0"/>
      <w:adjustRightInd w:val="0"/>
      <w:spacing w:after="0"/>
      <w:ind w:left="180"/>
      <w:jc w:val="left"/>
    </w:pPr>
    <w:rPr>
      <w:rFonts w:ascii="Courier New" w:hAnsi="Courier New" w:cs="Courier New"/>
      <w:noProof/>
      <w:color w:val="auto"/>
      <w:spacing w:val="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C7414"/>
    <w:pPr>
      <w:numPr>
        <w:numId w:val="8"/>
      </w:numPr>
      <w:contextualSpacing/>
      <w:jc w:val="left"/>
    </w:pPr>
  </w:style>
  <w:style w:type="character" w:customStyle="1" w:styleId="CodeBlockChar">
    <w:name w:val="Code Block Char"/>
    <w:basedOn w:val="DefaultParagraphFont"/>
    <w:link w:val="CodeBlock"/>
    <w:rsid w:val="004D56DD"/>
    <w:rPr>
      <w:rFonts w:ascii="Courier New" w:hAnsi="Courier New" w:cs="Courier New"/>
      <w:noProof/>
      <w:sz w:val="24"/>
      <w:szCs w:val="24"/>
      <w:shd w:val="clear" w:color="auto" w:fill="ACB9CA" w:themeFill="text2" w:themeFillTint="66"/>
    </w:rPr>
  </w:style>
  <w:style w:type="paragraph" w:customStyle="1" w:styleId="BulletList">
    <w:name w:val="Bullet List"/>
    <w:basedOn w:val="ListParagraph"/>
    <w:link w:val="BulletListChar"/>
    <w:qFormat/>
    <w:rsid w:val="00C13003"/>
    <w:pPr>
      <w:numPr>
        <w:numId w:val="9"/>
      </w:numPr>
      <w:spacing w:before="120" w:after="120"/>
      <w:ind w:left="360"/>
      <w:contextualSpacing w:val="0"/>
    </w:pPr>
  </w:style>
  <w:style w:type="numbering" w:customStyle="1" w:styleId="BulletList2">
    <w:name w:val="Bullet List 2"/>
    <w:uiPriority w:val="99"/>
    <w:rsid w:val="00532C37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C7414"/>
    <w:rPr>
      <w:rFonts w:asciiTheme="majorHAnsi" w:hAnsiTheme="majorHAnsi"/>
      <w:color w:val="404040" w:themeColor="text1" w:themeTint="BF"/>
      <w:spacing w:val="10"/>
      <w:sz w:val="28"/>
    </w:rPr>
  </w:style>
  <w:style w:type="character" w:customStyle="1" w:styleId="BulletListChar">
    <w:name w:val="Bullet List Char"/>
    <w:basedOn w:val="ListParagraphChar"/>
    <w:link w:val="BulletList"/>
    <w:rsid w:val="00C13003"/>
    <w:rPr>
      <w:rFonts w:asciiTheme="majorHAnsi" w:hAnsiTheme="majorHAnsi"/>
      <w:color w:val="404040" w:themeColor="text1" w:themeTint="BF"/>
      <w:spacing w:val="10"/>
      <w:sz w:val="32"/>
    </w:rPr>
  </w:style>
  <w:style w:type="paragraph" w:customStyle="1" w:styleId="NumberList">
    <w:name w:val="Number List"/>
    <w:basedOn w:val="BulletList"/>
    <w:link w:val="NumberListChar"/>
    <w:qFormat/>
    <w:rsid w:val="00A522B5"/>
    <w:pPr>
      <w:numPr>
        <w:numId w:val="7"/>
      </w:numPr>
    </w:pPr>
  </w:style>
  <w:style w:type="character" w:customStyle="1" w:styleId="NumberListChar">
    <w:name w:val="Number List Char"/>
    <w:basedOn w:val="BulletListChar"/>
    <w:link w:val="NumberList"/>
    <w:rsid w:val="00A522B5"/>
    <w:rPr>
      <w:rFonts w:asciiTheme="majorHAnsi" w:hAnsiTheme="majorHAnsi"/>
      <w:color w:val="404040" w:themeColor="text1" w:themeTint="BF"/>
      <w:spacing w:val="10"/>
      <w:sz w:val="32"/>
    </w:rPr>
  </w:style>
  <w:style w:type="table" w:styleId="ListTable3-Accent5">
    <w:name w:val="List Table 3 Accent 5"/>
    <w:basedOn w:val="TableNormal"/>
    <w:uiPriority w:val="48"/>
    <w:rsid w:val="00AD514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Section">
    <w:name w:val="Section"/>
    <w:basedOn w:val="Heading1"/>
    <w:link w:val="SectionChar"/>
    <w:qFormat/>
    <w:rsid w:val="00D26412"/>
    <w:pPr>
      <w:keepNext w:val="0"/>
      <w:keepLines w:val="0"/>
      <w:pageBreakBefore/>
    </w:pPr>
    <w:rPr>
      <w:caps/>
      <w:color w:val="262626" w:themeColor="text1" w:themeTint="D9"/>
    </w:rPr>
  </w:style>
  <w:style w:type="paragraph" w:styleId="TOC3">
    <w:name w:val="toc 3"/>
    <w:basedOn w:val="Normal"/>
    <w:next w:val="Normal"/>
    <w:autoRedefine/>
    <w:uiPriority w:val="39"/>
    <w:unhideWhenUsed/>
    <w:rsid w:val="008961F1"/>
    <w:pPr>
      <w:spacing w:after="100"/>
      <w:ind w:left="560"/>
    </w:pPr>
  </w:style>
  <w:style w:type="character" w:customStyle="1" w:styleId="SectionChar">
    <w:name w:val="Section Char"/>
    <w:basedOn w:val="Heading1Char"/>
    <w:link w:val="Section"/>
    <w:rsid w:val="00D26412"/>
    <w:rPr>
      <w:rFonts w:asciiTheme="majorHAnsi" w:eastAsiaTheme="majorEastAsia" w:hAnsiTheme="majorHAnsi" w:cstheme="majorBidi"/>
      <w:b/>
      <w:caps/>
      <w:color w:val="262626" w:themeColor="text1" w:themeTint="D9"/>
      <w:spacing w:val="10"/>
      <w:sz w:val="72"/>
      <w:szCs w:val="72"/>
    </w:rPr>
  </w:style>
  <w:style w:type="paragraph" w:styleId="TOC4">
    <w:name w:val="toc 4"/>
    <w:basedOn w:val="Normal"/>
    <w:next w:val="Normal"/>
    <w:autoRedefine/>
    <w:uiPriority w:val="39"/>
    <w:unhideWhenUsed/>
    <w:rsid w:val="008961F1"/>
    <w:pPr>
      <w:spacing w:after="100"/>
      <w:ind w:left="840"/>
    </w:pPr>
  </w:style>
  <w:style w:type="paragraph" w:customStyle="1" w:styleId="Code">
    <w:name w:val="Code"/>
    <w:basedOn w:val="Normal"/>
    <w:link w:val="CodeChar"/>
    <w:qFormat/>
    <w:rsid w:val="00830AB1"/>
    <w:rPr>
      <w:rFonts w:ascii="Courier New" w:hAnsi="Courier New" w:cs="Courier New"/>
      <w:b/>
      <w:sz w:val="20"/>
    </w:rPr>
  </w:style>
  <w:style w:type="character" w:customStyle="1" w:styleId="CodeChar">
    <w:name w:val="Code Char"/>
    <w:basedOn w:val="DefaultParagraphFont"/>
    <w:link w:val="Code"/>
    <w:rsid w:val="00830AB1"/>
    <w:rPr>
      <w:rFonts w:ascii="Courier New" w:hAnsi="Courier New" w:cs="Courier New"/>
      <w:b/>
      <w:color w:val="404040" w:themeColor="text1" w:themeTint="BF"/>
      <w:spacing w:val="1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B07803"/>
    <w:pPr>
      <w:spacing w:before="240" w:after="240"/>
    </w:pPr>
    <w:rPr>
      <w:rFonts w:asciiTheme="minorHAnsi" w:hAnsiTheme="minorHAnsi"/>
      <w:iCs/>
      <w:color w:val="595959" w:themeColor="text1" w:themeTint="A6"/>
      <w:sz w:val="18"/>
      <w:szCs w:val="18"/>
    </w:rPr>
  </w:style>
  <w:style w:type="table" w:styleId="ListTable2">
    <w:name w:val="List Table 2"/>
    <w:basedOn w:val="TableNormal"/>
    <w:uiPriority w:val="47"/>
    <w:rsid w:val="00D50A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Shading1-Accent1">
    <w:name w:val="Medium Shading 1 Accent 1"/>
    <w:basedOn w:val="TableNormal"/>
    <w:uiPriority w:val="63"/>
    <w:rsid w:val="008E553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GraphicRight">
    <w:name w:val="Graphic Right"/>
    <w:basedOn w:val="Normal"/>
    <w:link w:val="GraphicRightChar"/>
    <w:qFormat/>
    <w:rsid w:val="009E09A9"/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A773AA"/>
    <w:pPr>
      <w:spacing w:after="100" w:line="259" w:lineRule="auto"/>
      <w:ind w:left="880"/>
      <w:jc w:val="left"/>
    </w:pPr>
    <w:rPr>
      <w:rFonts w:asciiTheme="minorHAnsi" w:eastAsiaTheme="minorEastAsia" w:hAnsiTheme="minorHAnsi"/>
      <w:color w:val="auto"/>
      <w:spacing w:val="0"/>
      <w:sz w:val="22"/>
    </w:rPr>
  </w:style>
  <w:style w:type="character" w:customStyle="1" w:styleId="GraphicRightChar">
    <w:name w:val="Graphic Right Char"/>
    <w:basedOn w:val="DefaultParagraphFont"/>
    <w:link w:val="GraphicRight"/>
    <w:rsid w:val="009E09A9"/>
    <w:rPr>
      <w:rFonts w:asciiTheme="majorHAnsi" w:hAnsiTheme="majorHAnsi"/>
      <w:noProof/>
      <w:color w:val="404040" w:themeColor="text1" w:themeTint="BF"/>
      <w:spacing w:val="10"/>
      <w:sz w:val="28"/>
    </w:rPr>
  </w:style>
  <w:style w:type="paragraph" w:styleId="TOC6">
    <w:name w:val="toc 6"/>
    <w:basedOn w:val="Normal"/>
    <w:next w:val="Normal"/>
    <w:autoRedefine/>
    <w:uiPriority w:val="39"/>
    <w:unhideWhenUsed/>
    <w:rsid w:val="00A773AA"/>
    <w:pPr>
      <w:spacing w:after="100" w:line="259" w:lineRule="auto"/>
      <w:ind w:left="1100"/>
      <w:jc w:val="left"/>
    </w:pPr>
    <w:rPr>
      <w:rFonts w:asciiTheme="minorHAnsi" w:eastAsiaTheme="minorEastAsia" w:hAnsiTheme="minorHAnsi"/>
      <w:color w:val="auto"/>
      <w:spacing w:val="0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773AA"/>
    <w:pPr>
      <w:spacing w:after="100" w:line="259" w:lineRule="auto"/>
      <w:ind w:left="1320"/>
      <w:jc w:val="left"/>
    </w:pPr>
    <w:rPr>
      <w:rFonts w:asciiTheme="minorHAnsi" w:eastAsiaTheme="minorEastAsia" w:hAnsiTheme="minorHAnsi"/>
      <w:color w:val="auto"/>
      <w:spacing w:val="0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773AA"/>
    <w:pPr>
      <w:spacing w:after="100" w:line="259" w:lineRule="auto"/>
      <w:ind w:left="1540"/>
      <w:jc w:val="left"/>
    </w:pPr>
    <w:rPr>
      <w:rFonts w:asciiTheme="minorHAnsi" w:eastAsiaTheme="minorEastAsia" w:hAnsiTheme="minorHAnsi"/>
      <w:color w:val="auto"/>
      <w:spacing w:val="0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773AA"/>
    <w:pPr>
      <w:spacing w:after="100" w:line="259" w:lineRule="auto"/>
      <w:ind w:left="1760"/>
      <w:jc w:val="left"/>
    </w:pPr>
    <w:rPr>
      <w:rFonts w:asciiTheme="minorHAnsi" w:eastAsiaTheme="minorEastAsia" w:hAnsiTheme="minorHAnsi"/>
      <w:color w:val="auto"/>
      <w:spacing w:val="0"/>
      <w:sz w:val="22"/>
    </w:rPr>
  </w:style>
  <w:style w:type="table" w:styleId="GridTable2">
    <w:name w:val="Grid Table 2"/>
    <w:basedOn w:val="TableNormal"/>
    <w:uiPriority w:val="47"/>
    <w:rsid w:val="00CE2D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CE2D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031B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kanel/staruml-infomode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.kanel\Documents\Custom%20Office%20Templates\Centric%20Digital%20Cont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039D7C475B46F5939831E8E5DBC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34E74-EBAF-4D81-815E-3E43C97AD04C}"/>
      </w:docPartPr>
      <w:docPartBody>
        <w:p w:rsidR="00C11BC9" w:rsidRDefault="00EE4CEA">
          <w:pPr>
            <w:pStyle w:val="3A039D7C475B46F5939831E8E5DBC5D2"/>
          </w:pPr>
          <w:r w:rsidRPr="00931530">
            <w:rPr>
              <w:rStyle w:val="PlaceholderText"/>
            </w:rPr>
            <w:t>[Subject]</w:t>
          </w:r>
        </w:p>
      </w:docPartBody>
    </w:docPart>
    <w:docPart>
      <w:docPartPr>
        <w:name w:val="FEBD2618A1CB4ABF9026E7D98458B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E0FEC-062E-4126-B602-9159B8643145}"/>
      </w:docPartPr>
      <w:docPartBody>
        <w:p w:rsidR="00C11BC9" w:rsidRDefault="00EE4CEA">
          <w:pPr>
            <w:pStyle w:val="FEBD2618A1CB4ABF9026E7D98458B7CA"/>
          </w:pPr>
          <w:r w:rsidRPr="0093153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A"/>
    <w:rsid w:val="0003167D"/>
    <w:rsid w:val="0010188E"/>
    <w:rsid w:val="001D3F40"/>
    <w:rsid w:val="00445EA5"/>
    <w:rsid w:val="00C11BC9"/>
    <w:rsid w:val="00CB66BB"/>
    <w:rsid w:val="00D94447"/>
    <w:rsid w:val="00E0078F"/>
    <w:rsid w:val="00EB56BD"/>
    <w:rsid w:val="00EE4CEA"/>
    <w:rsid w:val="00F44891"/>
    <w:rsid w:val="00F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039D7C475B46F5939831E8E5DBC5D2">
    <w:name w:val="3A039D7C475B46F5939831E8E5DBC5D2"/>
  </w:style>
  <w:style w:type="paragraph" w:customStyle="1" w:styleId="FEBD2618A1CB4ABF9026E7D98458B7CA">
    <w:name w:val="FEBD2618A1CB4ABF9026E7D98458B7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EE72-A413-4229-A8F1-5ED38BCD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Centric Digital Content Template.dotx</Template>
  <TotalTime>13070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StarUML Information Model Guide 1.0</vt:lpstr>
    </vt:vector>
  </TitlesOfParts>
  <Company>Microsoft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StarUML Information Model Guide 1.0</dc:title>
  <dc:subject>Centric EDW Reference Architecture 2017 Edition</dc:subject>
  <dc:creator>jeff.kanel</dc:creator>
  <cp:keywords/>
  <dc:description/>
  <cp:lastModifiedBy>Jeff Kanel</cp:lastModifiedBy>
  <cp:revision>27</cp:revision>
  <cp:lastPrinted>2015-02-28T02:31:00Z</cp:lastPrinted>
  <dcterms:created xsi:type="dcterms:W3CDTF">2017-01-26T13:49:00Z</dcterms:created>
  <dcterms:modified xsi:type="dcterms:W3CDTF">2018-05-30T23:49:00Z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-1662042764</vt:i4>
  </property>
</Properties>
</file>